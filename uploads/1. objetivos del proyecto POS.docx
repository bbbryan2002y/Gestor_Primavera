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F07D4" w14:textId="7E325004" w:rsidR="00A638EC" w:rsidRPr="00116B65" w:rsidRDefault="005D17EA" w:rsidP="00A638EC">
      <w:pPr>
        <w:pStyle w:val="Subttulo"/>
      </w:pPr>
      <w:sdt>
        <w:sdtPr>
          <w:alias w:val="Versión:"/>
          <w:tag w:val="Versión:"/>
          <w:id w:val="1459911874"/>
          <w:placeholder>
            <w:docPart w:val="A0591EC9953244508058A32BA26C26EF"/>
          </w:placeholder>
          <w:temporary/>
          <w:showingPlcHdr/>
          <w15:appearance w15:val="hidden"/>
        </w:sdtPr>
        <w:sdtEndPr/>
        <w:sdtContent>
          <w:r w:rsidR="00A638EC" w:rsidRPr="00116B65">
            <w:rPr>
              <w:lang w:bidi="es-ES"/>
            </w:rPr>
            <w:t>Versión</w:t>
          </w:r>
        </w:sdtContent>
      </w:sdt>
      <w:r w:rsidR="00A638EC" w:rsidRPr="00116B65">
        <w:rPr>
          <w:lang w:bidi="es-ES"/>
        </w:rPr>
        <w:t xml:space="preserve"> </w:t>
      </w:r>
      <w:r w:rsidR="0094562F">
        <w:t>1</w:t>
      </w:r>
    </w:p>
    <w:p w14:paraId="38CC1480" w14:textId="4AD5BA5C" w:rsidR="00A638EC" w:rsidRDefault="005D17EA" w:rsidP="00A638EC">
      <w:pPr>
        <w:pStyle w:val="Subttulo"/>
      </w:pPr>
      <w:sdt>
        <w:sdtPr>
          <w:alias w:val="Escriba la fecha:"/>
          <w:tag w:val="Escriba la fecha:"/>
          <w:id w:val="-664086759"/>
          <w:placeholder>
            <w:docPart w:val="E980C597D8B14C34B872FA4773D73BE0"/>
          </w:placeholder>
          <w:dataBinding w:prefixMappings="xmlns:ns0='http://schemas.microsoft.com/office/2006/coverPageProps' " w:xpath="/ns0:CoverPageProperties[1]/ns0:CompanyFax[1]" w:storeItemID="{55AF091B-3C7A-41E3-B477-F2FDAA23CFDA}"/>
          <w15:appearance w15:val="hidden"/>
          <w:text/>
        </w:sdtPr>
        <w:sdtEndPr/>
        <w:sdtContent>
          <w:r w:rsidR="005316CE">
            <w:t xml:space="preserve"> Junio 2021</w:t>
          </w:r>
        </w:sdtContent>
      </w:sdt>
      <w:r w:rsidR="0094562F">
        <w:t xml:space="preserve"> </w:t>
      </w:r>
      <w:r w:rsidR="005316CE">
        <w:t>03/06/2021</w:t>
      </w:r>
    </w:p>
    <w:p w14:paraId="083B4D18" w14:textId="61350669" w:rsidR="00A638EC" w:rsidRPr="00116B65" w:rsidRDefault="0094562F" w:rsidP="00A638EC">
      <w:pPr>
        <w:pStyle w:val="Logotipo"/>
      </w:pPr>
      <w:r>
        <w:rPr>
          <w:noProof/>
        </w:rPr>
        <w:drawing>
          <wp:inline distT="0" distB="0" distL="0" distR="0" wp14:anchorId="4A43CB8D" wp14:editId="643FE802">
            <wp:extent cx="3573780" cy="679018"/>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stretch>
                      <a:fillRect/>
                    </a:stretch>
                  </pic:blipFill>
                  <pic:spPr>
                    <a:xfrm>
                      <a:off x="0" y="0"/>
                      <a:ext cx="3582246" cy="680626"/>
                    </a:xfrm>
                    <a:prstGeom prst="rect">
                      <a:avLst/>
                    </a:prstGeom>
                  </pic:spPr>
                </pic:pic>
              </a:graphicData>
            </a:graphic>
          </wp:inline>
        </w:drawing>
      </w:r>
    </w:p>
    <w:sdt>
      <w:sdtPr>
        <w:alias w:val="Escriba el título:"/>
        <w:tag w:val=""/>
        <w:id w:val="390237733"/>
        <w:placeholder>
          <w:docPart w:val="907A513F2AE94B63A94C117D1E26D03B"/>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60935FB" w14:textId="519F339A" w:rsidR="00A638EC" w:rsidRPr="00116B65" w:rsidRDefault="00C14AA9" w:rsidP="00A638EC">
          <w:pPr>
            <w:pStyle w:val="Ttulo"/>
          </w:pPr>
          <w:r>
            <w:t>proyecto POS (punto de venta)</w:t>
          </w:r>
        </w:p>
      </w:sdtContent>
    </w:sdt>
    <w:sdt>
      <w:sdtPr>
        <w:alias w:val="Escriba el subtítulo:"/>
        <w:tag w:val="Escriba el subtítulo:"/>
        <w:id w:val="1134748392"/>
        <w:placeholder>
          <w:docPart w:val="FADA9522B324486F821837A0D3678A20"/>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0A68DB18" w14:textId="7598AED3" w:rsidR="00A638EC" w:rsidRPr="00116B65" w:rsidRDefault="0094562F" w:rsidP="00A638EC">
          <w:pPr>
            <w:pStyle w:val="Subttulo"/>
          </w:pPr>
          <w:r>
            <w:t>objetivo</w:t>
          </w:r>
          <w:r w:rsidR="005316CE">
            <w:t>s</w:t>
          </w:r>
          <w:r>
            <w:t>.</w:t>
          </w:r>
        </w:p>
      </w:sdtContent>
    </w:sdt>
    <w:p w14:paraId="73A9D353" w14:textId="699E52CA" w:rsidR="00A638EC" w:rsidRPr="00116B65" w:rsidRDefault="00A638EC" w:rsidP="0094562F">
      <w:pPr>
        <w:pStyle w:val="Informacindecontacto"/>
        <w:ind w:left="0"/>
        <w:jc w:val="left"/>
      </w:pPr>
    </w:p>
    <w:p w14:paraId="551D0C6A" w14:textId="04689B65" w:rsidR="00A638EC" w:rsidRPr="00116B65" w:rsidRDefault="005D17EA" w:rsidP="004D5282">
      <w:pPr>
        <w:pStyle w:val="Informacindecontacto"/>
      </w:pPr>
      <w:sdt>
        <w:sdtPr>
          <w:alias w:val="Escriba el nombre de la empresa:"/>
          <w:tag w:val=""/>
          <w:id w:val="-874304286"/>
          <w:placeholder>
            <w:docPart w:val="66D583568FA34EC284DA50CAC136CEFA"/>
          </w:placeholder>
          <w:dataBinding w:prefixMappings="xmlns:ns0='http://schemas.openxmlformats.org/officeDocument/2006/extended-properties' " w:xpath="/ns0:Properties[1]/ns0:Company[1]" w:storeItemID="{6668398D-A668-4E3E-A5EB-62B293D839F1}"/>
          <w15:appearance w15:val="hidden"/>
          <w:text/>
        </w:sdtPr>
        <w:sdtEndPr/>
        <w:sdtContent>
          <w:r w:rsidR="0094562F">
            <w:t>papeles primavera</w:t>
          </w:r>
        </w:sdtContent>
      </w:sdt>
    </w:p>
    <w:p w14:paraId="567222B0" w14:textId="704633AC" w:rsidR="00290347" w:rsidRPr="00116B65" w:rsidRDefault="0094562F" w:rsidP="00290347">
      <w:pPr>
        <w:pStyle w:val="Informacindecontacto"/>
      </w:pPr>
      <w:r>
        <w:t>calle 21 #69b-20 bogota</w:t>
      </w:r>
    </w:p>
    <w:sdt>
      <w:sdtPr>
        <w:alias w:val="Título:"/>
        <w:tag w:val="Título:"/>
        <w:id w:val="135460442"/>
        <w:placeholder>
          <w:docPart w:val="9C402A63DC594B8D92748A474F9DDF49"/>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73A98E27" w14:textId="60445D55" w:rsidR="002A0044" w:rsidRPr="00116B65" w:rsidRDefault="00C14AA9" w:rsidP="002A0044">
          <w:pPr>
            <w:pStyle w:val="Ttulo1"/>
          </w:pPr>
          <w:r>
            <w:t>proyecto POS (punto de venta)</w:t>
          </w:r>
        </w:p>
      </w:sdtContent>
    </w:sdt>
    <w:p w14:paraId="4ABF74AA" w14:textId="1C5F66AD" w:rsidR="00FC58C2" w:rsidRPr="00116B65" w:rsidRDefault="0094562F">
      <w:r>
        <w:t>Gestionar procesos de venta, registro de clientes, diversos medios de pago y actualización de inventario de forma fácil y rápida.</w:t>
      </w:r>
    </w:p>
    <w:p w14:paraId="2DEB7966" w14:textId="287C8CD6" w:rsidR="00FC58C2" w:rsidRPr="00116B65" w:rsidRDefault="00565839">
      <w:pPr>
        <w:pStyle w:val="Ttulo2"/>
      </w:pPr>
      <w:r>
        <w:t>informacion general del proyecto</w:t>
      </w:r>
    </w:p>
    <w:tbl>
      <w:tblPr>
        <w:tblStyle w:val="Tablaconcuadrcula1Claro-nfasis2"/>
        <w:tblW w:w="5000" w:type="pct"/>
        <w:tblCellMar>
          <w:left w:w="0" w:type="dxa"/>
          <w:right w:w="0" w:type="dxa"/>
        </w:tblCellMar>
        <w:tblLook w:val="04A0" w:firstRow="1" w:lastRow="0" w:firstColumn="1" w:lastColumn="0" w:noHBand="0" w:noVBand="1"/>
        <w:tblDescription w:val="Información general del plan"/>
      </w:tblPr>
      <w:tblGrid>
        <w:gridCol w:w="3119"/>
        <w:gridCol w:w="5907"/>
      </w:tblGrid>
      <w:tr w:rsidR="00FC58C2" w:rsidRPr="00116B65" w14:paraId="3F789E75" w14:textId="77777777" w:rsidTr="00116B6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19" w:type="dxa"/>
            <w:tcBorders>
              <w:top w:val="nil"/>
              <w:left w:val="nil"/>
            </w:tcBorders>
            <w:vAlign w:val="bottom"/>
          </w:tcPr>
          <w:p w14:paraId="3D9CF727" w14:textId="77777777" w:rsidR="00FC58C2" w:rsidRPr="00116B65" w:rsidRDefault="005D17EA">
            <w:sdt>
              <w:sdtPr>
                <w:alias w:val="Procedimiento:"/>
                <w:tag w:val="Procedimiento:"/>
                <w:id w:val="1922374000"/>
                <w:placeholder>
                  <w:docPart w:val="59132F225A7F48B3BBCF71D0EA1769CA"/>
                </w:placeholder>
                <w:temporary/>
                <w:showingPlcHdr/>
                <w15:appearance w15:val="hidden"/>
              </w:sdtPr>
              <w:sdtEndPr/>
              <w:sdtContent>
                <w:r w:rsidR="00547E56" w:rsidRPr="00116B65">
                  <w:rPr>
                    <w:lang w:bidi="es-ES"/>
                  </w:rPr>
                  <w:t>Procedimiento:</w:t>
                </w:r>
              </w:sdtContent>
            </w:sdt>
          </w:p>
        </w:tc>
        <w:sdt>
          <w:sdtPr>
            <w:alias w:val="Nombre:"/>
            <w:tag w:val="Nombre:"/>
            <w:id w:val="654177610"/>
            <w:placeholder>
              <w:docPart w:val="BAE5468A42F342169300B40C942F41B3"/>
            </w:placeholder>
            <w:temporary/>
            <w:showingPlcHdr/>
            <w15:appearance w15:val="hidden"/>
          </w:sdtPr>
          <w:sdtEndPr/>
          <w:sdtContent>
            <w:tc>
              <w:tcPr>
                <w:tcW w:w="5907" w:type="dxa"/>
                <w:tcBorders>
                  <w:top w:val="nil"/>
                  <w:right w:val="nil"/>
                </w:tcBorders>
                <w:vAlign w:val="bottom"/>
              </w:tcPr>
              <w:p w14:paraId="49C25661" w14:textId="77777777" w:rsidR="00FC58C2" w:rsidRPr="00116B65" w:rsidRDefault="005A54FA">
                <w:pPr>
                  <w:cnfStyle w:val="100000000000" w:firstRow="1" w:lastRow="0" w:firstColumn="0" w:lastColumn="0" w:oddVBand="0" w:evenVBand="0" w:oddHBand="0" w:evenHBand="0" w:firstRowFirstColumn="0" w:firstRowLastColumn="0" w:lastRowFirstColumn="0" w:lastRowLastColumn="0"/>
                </w:pPr>
                <w:r w:rsidRPr="00116B65">
                  <w:rPr>
                    <w:lang w:bidi="es-ES"/>
                  </w:rPr>
                  <w:t>Nombre</w:t>
                </w:r>
              </w:p>
            </w:tc>
          </w:sdtContent>
        </w:sdt>
      </w:tr>
      <w:tr w:rsidR="00FC58C2" w:rsidRPr="00116B65" w14:paraId="116D09E6" w14:textId="77777777" w:rsidTr="00116B65">
        <w:tc>
          <w:tcPr>
            <w:cnfStyle w:val="001000000000" w:firstRow="0" w:lastRow="0" w:firstColumn="1" w:lastColumn="0" w:oddVBand="0" w:evenVBand="0" w:oddHBand="0" w:evenHBand="0" w:firstRowFirstColumn="0" w:firstRowLastColumn="0" w:lastRowFirstColumn="0" w:lastRowLastColumn="0"/>
            <w:tcW w:w="3119" w:type="dxa"/>
            <w:tcBorders>
              <w:left w:val="nil"/>
            </w:tcBorders>
          </w:tcPr>
          <w:p w14:paraId="1163B278" w14:textId="13ED5744" w:rsidR="00FC58C2" w:rsidRPr="00116B65" w:rsidRDefault="00565839">
            <w:r>
              <w:t>Nombre del Proyecto:</w:t>
            </w:r>
          </w:p>
        </w:tc>
        <w:tc>
          <w:tcPr>
            <w:tcW w:w="5907" w:type="dxa"/>
            <w:tcBorders>
              <w:right w:val="nil"/>
            </w:tcBorders>
          </w:tcPr>
          <w:p w14:paraId="38C24F68" w14:textId="5D445BF3" w:rsidR="00FC58C2" w:rsidRPr="00116B65" w:rsidRDefault="0094562F">
            <w:pPr>
              <w:cnfStyle w:val="000000000000" w:firstRow="0" w:lastRow="0" w:firstColumn="0" w:lastColumn="0" w:oddVBand="0" w:evenVBand="0" w:oddHBand="0" w:evenHBand="0" w:firstRowFirstColumn="0" w:firstRowLastColumn="0" w:lastRowFirstColumn="0" w:lastRowLastColumn="0"/>
            </w:pPr>
            <w:r>
              <w:t>Proyecto POS (punto de venta)</w:t>
            </w:r>
          </w:p>
        </w:tc>
      </w:tr>
      <w:tr w:rsidR="00FC58C2" w:rsidRPr="00116B65" w14:paraId="2D08BDCB" w14:textId="77777777" w:rsidTr="00116B65">
        <w:tc>
          <w:tcPr>
            <w:cnfStyle w:val="001000000000" w:firstRow="0" w:lastRow="0" w:firstColumn="1" w:lastColumn="0" w:oddVBand="0" w:evenVBand="0" w:oddHBand="0" w:evenHBand="0" w:firstRowFirstColumn="0" w:firstRowLastColumn="0" w:lastRowFirstColumn="0" w:lastRowLastColumn="0"/>
            <w:tcW w:w="3119" w:type="dxa"/>
            <w:tcBorders>
              <w:left w:val="nil"/>
            </w:tcBorders>
          </w:tcPr>
          <w:p w14:paraId="1F216A1D" w14:textId="217DE0B8" w:rsidR="00FC58C2" w:rsidRPr="00116B65" w:rsidRDefault="00533EFD">
            <w:r>
              <w:t>Administrador:</w:t>
            </w:r>
          </w:p>
        </w:tc>
        <w:tc>
          <w:tcPr>
            <w:tcW w:w="5907" w:type="dxa"/>
            <w:tcBorders>
              <w:right w:val="nil"/>
            </w:tcBorders>
          </w:tcPr>
          <w:p w14:paraId="5FF09ECB" w14:textId="0229F22D" w:rsidR="00FC58C2" w:rsidRPr="00116B65" w:rsidRDefault="0094562F">
            <w:pPr>
              <w:cnfStyle w:val="000000000000" w:firstRow="0" w:lastRow="0" w:firstColumn="0" w:lastColumn="0" w:oddVBand="0" w:evenVBand="0" w:oddHBand="0" w:evenHBand="0" w:firstRowFirstColumn="0" w:firstRowLastColumn="0" w:lastRowFirstColumn="0" w:lastRowLastColumn="0"/>
            </w:pPr>
            <w:r>
              <w:t>Papeles Primavera</w:t>
            </w:r>
          </w:p>
        </w:tc>
      </w:tr>
      <w:tr w:rsidR="00FC58C2" w:rsidRPr="00116B65" w14:paraId="1377E6CE" w14:textId="77777777" w:rsidTr="00116B65">
        <w:tc>
          <w:tcPr>
            <w:cnfStyle w:val="001000000000" w:firstRow="0" w:lastRow="0" w:firstColumn="1" w:lastColumn="0" w:oddVBand="0" w:evenVBand="0" w:oddHBand="0" w:evenHBand="0" w:firstRowFirstColumn="0" w:firstRowLastColumn="0" w:lastRowFirstColumn="0" w:lastRowLastColumn="0"/>
            <w:tcW w:w="3119" w:type="dxa"/>
            <w:tcBorders>
              <w:left w:val="nil"/>
            </w:tcBorders>
          </w:tcPr>
          <w:p w14:paraId="4365EBBD" w14:textId="083E01C6" w:rsidR="00FC58C2" w:rsidRPr="00116B65" w:rsidRDefault="00533EFD">
            <w:r>
              <w:t>Desarrollo:</w:t>
            </w:r>
          </w:p>
        </w:tc>
        <w:tc>
          <w:tcPr>
            <w:tcW w:w="5907" w:type="dxa"/>
            <w:tcBorders>
              <w:right w:val="nil"/>
            </w:tcBorders>
          </w:tcPr>
          <w:p w14:paraId="38118714" w14:textId="7DFE65FD" w:rsidR="00FC58C2" w:rsidRPr="00116B65" w:rsidRDefault="0094562F">
            <w:pPr>
              <w:cnfStyle w:val="000000000000" w:firstRow="0" w:lastRow="0" w:firstColumn="0" w:lastColumn="0" w:oddVBand="0" w:evenVBand="0" w:oddHBand="0" w:evenHBand="0" w:firstRowFirstColumn="0" w:firstRowLastColumn="0" w:lastRowFirstColumn="0" w:lastRowLastColumn="0"/>
            </w:pPr>
            <w:r>
              <w:t>Siesa Software para empresas</w:t>
            </w:r>
          </w:p>
        </w:tc>
      </w:tr>
    </w:tbl>
    <w:p w14:paraId="79DE2CD2" w14:textId="0C391A81" w:rsidR="00FC58C2" w:rsidRPr="00116B65" w:rsidRDefault="005D17EA">
      <w:pPr>
        <w:pStyle w:val="Ttulo2"/>
      </w:pPr>
      <w:sdt>
        <w:sdtPr>
          <w:alias w:val="Objetivo:"/>
          <w:tag w:val="Objetivo:"/>
          <w:id w:val="-56092994"/>
          <w:placeholder>
            <w:docPart w:val="9B0F1CDAE07C41B59688C832ECE9C4EA"/>
          </w:placeholder>
          <w:temporary/>
          <w:showingPlcHdr/>
          <w15:appearance w15:val="hidden"/>
        </w:sdtPr>
        <w:sdtEndPr/>
        <w:sdtContent>
          <w:r w:rsidR="00547E56" w:rsidRPr="00116B65">
            <w:rPr>
              <w:lang w:bidi="es-ES"/>
            </w:rPr>
            <w:t>Objetivo</w:t>
          </w:r>
        </w:sdtContent>
      </w:sdt>
      <w:r w:rsidR="000B3D9C">
        <w:t>s generales</w:t>
      </w:r>
    </w:p>
    <w:p w14:paraId="5B6A7923" w14:textId="7B24E427" w:rsidR="00FC58C2" w:rsidRDefault="0094562F" w:rsidP="000B3D9C">
      <w:pPr>
        <w:jc w:val="both"/>
      </w:pPr>
      <w:r>
        <w:t xml:space="preserve">Implementar sistema POS </w:t>
      </w:r>
      <w:r w:rsidR="00C14AA9">
        <w:t xml:space="preserve">para PAPELE PRIMAVERA S.A. </w:t>
      </w:r>
    </w:p>
    <w:p w14:paraId="6A56E9DD" w14:textId="341F14E2" w:rsidR="00C14AA9" w:rsidRDefault="00C14AA9" w:rsidP="000B3D9C">
      <w:pPr>
        <w:pStyle w:val="Prrafodelista"/>
        <w:numPr>
          <w:ilvl w:val="0"/>
          <w:numId w:val="14"/>
        </w:numPr>
        <w:jc w:val="both"/>
      </w:pPr>
      <w:r w:rsidRPr="00533EFD">
        <w:rPr>
          <w:b/>
          <w:bCs/>
        </w:rPr>
        <w:t>Creación de facturación de forma rápida y fácil</w:t>
      </w:r>
      <w:r>
        <w:t>: Facturación regida por las normativas locales y uso de la información de los clientes, productos y servicios previamente parametrizados para ahorrar tiempo de ventas.</w:t>
      </w:r>
    </w:p>
    <w:p w14:paraId="25D726D3" w14:textId="7A35DBEA" w:rsidR="00C14AA9" w:rsidRDefault="00C14AA9" w:rsidP="000B3D9C">
      <w:pPr>
        <w:pStyle w:val="Prrafodelista"/>
        <w:numPr>
          <w:ilvl w:val="0"/>
          <w:numId w:val="14"/>
        </w:numPr>
        <w:jc w:val="both"/>
      </w:pPr>
      <w:r w:rsidRPr="00533EFD">
        <w:rPr>
          <w:b/>
          <w:bCs/>
        </w:rPr>
        <w:t>Manejo de Inventario:</w:t>
      </w:r>
      <w:r>
        <w:t xml:space="preserve"> </w:t>
      </w:r>
      <w:r w:rsidR="00533EFD">
        <w:t>S</w:t>
      </w:r>
      <w:r>
        <w:t>e espera calcular la rotación de inventario, tasas de ventas y actualización de existencias de manera automática con cada venta realizada, trayendo la información desde la bodega (140 BODEGA POS).</w:t>
      </w:r>
    </w:p>
    <w:p w14:paraId="57B6FF13" w14:textId="56AEBC3C" w:rsidR="00C14AA9" w:rsidRDefault="00EF6B1F" w:rsidP="000B3D9C">
      <w:pPr>
        <w:pStyle w:val="Prrafodelista"/>
        <w:numPr>
          <w:ilvl w:val="0"/>
          <w:numId w:val="14"/>
        </w:numPr>
        <w:jc w:val="both"/>
      </w:pPr>
      <w:r w:rsidRPr="00533EFD">
        <w:rPr>
          <w:b/>
          <w:bCs/>
        </w:rPr>
        <w:t>Gestión de turnos:</w:t>
      </w:r>
      <w:r>
        <w:t xml:space="preserve"> Proceso que permita a la empresa realizar cortes de caja en el punto de venta al finalizar el día, con el fin de proteger el efectivo recaudado, minimizando riesgos al estar expuestos al público, evitando perdida, robo o fraude.</w:t>
      </w:r>
    </w:p>
    <w:p w14:paraId="08782AD5" w14:textId="6E9EAC7E" w:rsidR="00EF6B1F" w:rsidRPr="00116B65" w:rsidRDefault="00EF6B1F" w:rsidP="000B3D9C">
      <w:pPr>
        <w:pStyle w:val="Prrafodelista"/>
        <w:numPr>
          <w:ilvl w:val="0"/>
          <w:numId w:val="14"/>
        </w:numPr>
        <w:jc w:val="both"/>
      </w:pPr>
      <w:r w:rsidRPr="00533EFD">
        <w:rPr>
          <w:b/>
          <w:bCs/>
        </w:rPr>
        <w:t>Gestión de cuentas bancarias:</w:t>
      </w:r>
      <w:r>
        <w:t xml:space="preserve"> Registrar ventas, asociando pagos en efectivo, tarjetas de crédito y tarjetas de debito a las cuentas bancarias asignadas para llevar el control de los ingresos recibidos en el punto de venta, a demás de facturar a los Marketplace como Linio, Rappi y Mercado Libre.</w:t>
      </w:r>
    </w:p>
    <w:p w14:paraId="1EB60F81" w14:textId="77777777" w:rsidR="00FC58C2" w:rsidRPr="00116B65" w:rsidRDefault="005D17EA">
      <w:pPr>
        <w:pStyle w:val="Ttulo2"/>
      </w:pPr>
      <w:sdt>
        <w:sdtPr>
          <w:alias w:val="Mercado objetivo:"/>
          <w:tag w:val="Mercado objetivo:"/>
          <w:id w:val="-2031011583"/>
          <w:placeholder>
            <w:docPart w:val="D02990220D53413B9D12640E606CBB95"/>
          </w:placeholder>
          <w:temporary/>
          <w:showingPlcHdr/>
          <w15:appearance w15:val="hidden"/>
        </w:sdtPr>
        <w:sdtEndPr/>
        <w:sdtContent>
          <w:r w:rsidR="00547E56" w:rsidRPr="00116B65">
            <w:rPr>
              <w:lang w:bidi="es-ES"/>
            </w:rPr>
            <w:t>Mercado objetivo</w:t>
          </w:r>
        </w:sdtContent>
      </w:sdt>
    </w:p>
    <w:p w14:paraId="5F827C3D" w14:textId="28F07AC0" w:rsidR="004150F6" w:rsidRDefault="004150F6" w:rsidP="004150F6">
      <w:pPr>
        <w:ind w:left="0"/>
      </w:pPr>
      <w:r>
        <w:t>Venta de productos escolares, papelería, de oficina, detalles y regalos a:</w:t>
      </w:r>
    </w:p>
    <w:p w14:paraId="651864C5" w14:textId="77777777" w:rsidR="004150F6" w:rsidRDefault="0094562F" w:rsidP="004150F6">
      <w:pPr>
        <w:ind w:left="0"/>
      </w:pPr>
      <w:r>
        <w:t>Cliente</w:t>
      </w:r>
      <w:r w:rsidR="007E01FE">
        <w:t>s</w:t>
      </w:r>
      <w:r>
        <w:t xml:space="preserve"> terceros</w:t>
      </w:r>
      <w:r w:rsidR="004150F6">
        <w:t>.</w:t>
      </w:r>
    </w:p>
    <w:p w14:paraId="758B0789" w14:textId="1F1AB2C9" w:rsidR="004150F6" w:rsidRDefault="004150F6" w:rsidP="004150F6">
      <w:pPr>
        <w:ind w:left="0"/>
      </w:pPr>
      <w:r>
        <w:t>C</w:t>
      </w:r>
      <w:r w:rsidR="0094562F">
        <w:t>lientes empleados</w:t>
      </w:r>
      <w:r>
        <w:t>.</w:t>
      </w:r>
    </w:p>
    <w:p w14:paraId="1CC754C7" w14:textId="0E6F8F6B" w:rsidR="00FC58C2" w:rsidRPr="00116B65" w:rsidRDefault="004150F6" w:rsidP="004150F6">
      <w:pPr>
        <w:ind w:left="0"/>
      </w:pPr>
      <w:r>
        <w:t>C</w:t>
      </w:r>
      <w:r w:rsidR="0094562F">
        <w:t>liente</w:t>
      </w:r>
      <w:r w:rsidR="007E01FE">
        <w:t>s</w:t>
      </w:r>
      <w:r w:rsidR="0094562F">
        <w:t xml:space="preserve"> </w:t>
      </w:r>
      <w:r w:rsidR="00C14AA9">
        <w:t>ocasional</w:t>
      </w:r>
      <w:r w:rsidR="007E01FE">
        <w:t>es</w:t>
      </w:r>
      <w:r w:rsidR="00C14AA9">
        <w:t>.</w:t>
      </w:r>
    </w:p>
    <w:p w14:paraId="260C12E9" w14:textId="64210163" w:rsidR="00FC58C2" w:rsidRPr="00116B65" w:rsidRDefault="009C0959">
      <w:pPr>
        <w:pStyle w:val="Ttulo2"/>
      </w:pPr>
      <w:r>
        <w:t>resumen de los objetivos</w:t>
      </w:r>
    </w:p>
    <w:p w14:paraId="383E4C76" w14:textId="7BF8857A" w:rsidR="00FC58C2" w:rsidRPr="00116B65" w:rsidRDefault="00EF6B1F">
      <w:r>
        <w:t>El Sistema de Venta POS, simplificara los procesos de facturación, manejo de procesos contables que faciliten la administración, y control de inventarios.</w:t>
      </w:r>
    </w:p>
    <w:p w14:paraId="0E6C2FFD" w14:textId="2E0E54F4" w:rsidR="000B3D9C" w:rsidRDefault="000B3D9C" w:rsidP="000B3D9C">
      <w:pPr>
        <w:pStyle w:val="Ttulo2"/>
        <w:ind w:left="0"/>
      </w:pPr>
      <w:r>
        <w:t>objetivos especificos</w:t>
      </w:r>
    </w:p>
    <w:p w14:paraId="6C5605F3" w14:textId="514229D3" w:rsidR="007A2545" w:rsidRDefault="007A2545" w:rsidP="000B3D9C">
      <w:pPr>
        <w:pStyle w:val="Prrafodelista"/>
        <w:numPr>
          <w:ilvl w:val="0"/>
          <w:numId w:val="15"/>
        </w:numPr>
        <w:jc w:val="both"/>
      </w:pPr>
      <w:r>
        <w:t xml:space="preserve">El punto de venta presentara algunas actividades diferentes a la venta de productos y servicios, por lo cual estas deben ser asignadas y supervisadas por un </w:t>
      </w:r>
      <w:r w:rsidR="004150F6">
        <w:t>supervisor o manager</w:t>
      </w:r>
      <w:r>
        <w:t xml:space="preserve"> </w:t>
      </w:r>
      <w:r w:rsidR="000B3D9C">
        <w:t>para el control del cajero o vendedor asignado,</w:t>
      </w:r>
      <w:r>
        <w:t xml:space="preserve"> las cuales son:</w:t>
      </w:r>
    </w:p>
    <w:p w14:paraId="627FBDAA" w14:textId="77777777" w:rsidR="007A2545" w:rsidRDefault="000B3D9C" w:rsidP="007A2545">
      <w:pPr>
        <w:pStyle w:val="Prrafodelista"/>
        <w:numPr>
          <w:ilvl w:val="0"/>
          <w:numId w:val="16"/>
        </w:numPr>
        <w:jc w:val="both"/>
      </w:pPr>
      <w:r>
        <w:t>autorización de devoluciones</w:t>
      </w:r>
      <w:r w:rsidR="007A2545">
        <w:t xml:space="preserve"> regidos por la política del derecho del retractor de Primavera.</w:t>
      </w:r>
      <w:r>
        <w:t xml:space="preserve"> </w:t>
      </w:r>
    </w:p>
    <w:p w14:paraId="231950C6" w14:textId="283DB61A" w:rsidR="007A2545" w:rsidRDefault="000B3D9C" w:rsidP="007A2545">
      <w:pPr>
        <w:pStyle w:val="Prrafodelista"/>
        <w:numPr>
          <w:ilvl w:val="0"/>
          <w:numId w:val="16"/>
        </w:numPr>
        <w:jc w:val="both"/>
      </w:pPr>
      <w:r>
        <w:lastRenderedPageBreak/>
        <w:t>cierres y aperturas de la caja</w:t>
      </w:r>
      <w:r w:rsidR="007A2545">
        <w:t>.</w:t>
      </w:r>
    </w:p>
    <w:p w14:paraId="068B546C" w14:textId="07AB6D9F" w:rsidR="007A2545" w:rsidRDefault="000B3D9C" w:rsidP="007A2545">
      <w:pPr>
        <w:pStyle w:val="Prrafodelista"/>
        <w:numPr>
          <w:ilvl w:val="0"/>
          <w:numId w:val="16"/>
        </w:numPr>
        <w:jc w:val="both"/>
      </w:pPr>
      <w:r>
        <w:t>recolección del dinero</w:t>
      </w:r>
      <w:r w:rsidR="007A2545">
        <w:t>.</w:t>
      </w:r>
    </w:p>
    <w:p w14:paraId="76DDD42D" w14:textId="015223C5" w:rsidR="000B3D9C" w:rsidRDefault="007A2545" w:rsidP="007A2545">
      <w:pPr>
        <w:pStyle w:val="Prrafodelista"/>
        <w:numPr>
          <w:ilvl w:val="0"/>
          <w:numId w:val="16"/>
        </w:numPr>
        <w:jc w:val="both"/>
      </w:pPr>
      <w:r>
        <w:t>A</w:t>
      </w:r>
      <w:r w:rsidR="000B3D9C">
        <w:t xml:space="preserve">utorización de retiro de dinero para actividades externas como almuerzos y/o compras de emergencia con efectivo. </w:t>
      </w:r>
    </w:p>
    <w:p w14:paraId="6633A8D5" w14:textId="68F9262C" w:rsidR="007A2545" w:rsidRDefault="007A2545" w:rsidP="000B3D9C">
      <w:pPr>
        <w:pStyle w:val="Prrafodelista"/>
        <w:numPr>
          <w:ilvl w:val="0"/>
          <w:numId w:val="15"/>
        </w:numPr>
        <w:jc w:val="both"/>
      </w:pPr>
      <w:r>
        <w:t>Programación de descuentos parametrizados previamente en el ERP para clientes terceros, clientes empleados y clientes ocasionales.</w:t>
      </w:r>
      <w:r w:rsidR="007B737E">
        <w:t xml:space="preserve"> También se manejará la parametrización de ventas </w:t>
      </w:r>
      <w:r w:rsidR="004150F6">
        <w:t xml:space="preserve">con cupo de </w:t>
      </w:r>
      <w:r w:rsidR="007B737E">
        <w:t>crédito en casos especiales.</w:t>
      </w:r>
    </w:p>
    <w:p w14:paraId="14DC0460" w14:textId="3FCCF666" w:rsidR="007A2545" w:rsidRDefault="007A2545" w:rsidP="000B3D9C">
      <w:pPr>
        <w:pStyle w:val="Prrafodelista"/>
        <w:numPr>
          <w:ilvl w:val="0"/>
          <w:numId w:val="15"/>
        </w:numPr>
        <w:jc w:val="both"/>
      </w:pPr>
      <w:r>
        <w:t>Realizar venta de servicios tales como los domicilios, empaque y presentación de regalos, entre otros servicios que se irán analizando e integrando a la plataforma una vez sea aprobado por los responsables del área comercial.</w:t>
      </w:r>
    </w:p>
    <w:p w14:paraId="351571AF" w14:textId="585835BB" w:rsidR="007A2545" w:rsidRDefault="005032AE" w:rsidP="000B3D9C">
      <w:pPr>
        <w:pStyle w:val="Prrafodelista"/>
        <w:numPr>
          <w:ilvl w:val="0"/>
          <w:numId w:val="15"/>
        </w:numPr>
        <w:jc w:val="both"/>
      </w:pPr>
      <w:r>
        <w:t>Para las ventas POS no se tendrá en cuenta la facturación electrónica, ya que es un proceso que retrasaría la actividad comercial. Para ello se ejecutará un plan de manejo en caso de que el cliente solicite este tipo de documentación. El cual será asignado al área de atención al cliente de la empresa Primavera</w:t>
      </w:r>
      <w:r w:rsidR="007C234C">
        <w:t>, en el caso de que ya se halla realizado la facturación de deberá dejar una nota en dicha factura para evitar descuadres de caja</w:t>
      </w:r>
      <w:r>
        <w:t>.</w:t>
      </w:r>
    </w:p>
    <w:p w14:paraId="73AA959F" w14:textId="32F41D5E" w:rsidR="005032AE" w:rsidRDefault="005032AE" w:rsidP="000B3D9C">
      <w:pPr>
        <w:pStyle w:val="Prrafodelista"/>
        <w:numPr>
          <w:ilvl w:val="0"/>
          <w:numId w:val="15"/>
        </w:numPr>
        <w:jc w:val="both"/>
      </w:pPr>
      <w:r>
        <w:t>Se debe tener en cuenta que al momento de realizar una venta el cliente posiblemente solicite una bolsa plástica o de tela para empacar y llevar sus productos recién adquiridos, por ello se establece la facturación de la bolsa como un producto de la empresa, según lo establecido por el gobierno y la política de cuidado del medio ambiente.</w:t>
      </w:r>
    </w:p>
    <w:p w14:paraId="5A177F21" w14:textId="7219964B" w:rsidR="005032AE" w:rsidRDefault="005032AE" w:rsidP="000B3D9C">
      <w:pPr>
        <w:pStyle w:val="Prrafodelista"/>
        <w:numPr>
          <w:ilvl w:val="0"/>
          <w:numId w:val="15"/>
        </w:numPr>
        <w:jc w:val="both"/>
      </w:pPr>
      <w:r>
        <w:t xml:space="preserve">La bodega con la que </w:t>
      </w:r>
      <w:r w:rsidR="007B737E">
        <w:t>conectará</w:t>
      </w:r>
      <w:r>
        <w:t xml:space="preserve"> el punto de venta se </w:t>
      </w:r>
      <w:r w:rsidR="007B737E">
        <w:t>definirá</w:t>
      </w:r>
      <w:r>
        <w:t xml:space="preserve"> como </w:t>
      </w:r>
      <w:r w:rsidR="007B737E">
        <w:t>-</w:t>
      </w:r>
      <w:r>
        <w:t>140 BODEGA DE FERIAS</w:t>
      </w:r>
      <w:r w:rsidR="007B737E">
        <w:t>-. Donde se espera llevar todo el control del inventario.</w:t>
      </w:r>
    </w:p>
    <w:p w14:paraId="6CC954D9" w14:textId="0D5E5509" w:rsidR="007B737E" w:rsidRDefault="007B737E" w:rsidP="000B3D9C">
      <w:pPr>
        <w:pStyle w:val="Prrafodelista"/>
        <w:numPr>
          <w:ilvl w:val="0"/>
          <w:numId w:val="15"/>
        </w:numPr>
        <w:jc w:val="both"/>
      </w:pPr>
      <w:r>
        <w:t xml:space="preserve">La asignación de códigos de barras por ítem, </w:t>
      </w:r>
      <w:r w:rsidR="007C234C">
        <w:t>para ello se debe de</w:t>
      </w:r>
      <w:r>
        <w:t xml:space="preserve"> planear el manejo de código de barras por extensión de ítem el cual regule la venta de productos específicos.</w:t>
      </w:r>
    </w:p>
    <w:p w14:paraId="5F275C41" w14:textId="0CDFD79B" w:rsidR="007B737E" w:rsidRDefault="007B737E" w:rsidP="000B3D9C">
      <w:pPr>
        <w:pStyle w:val="Prrafodelista"/>
        <w:numPr>
          <w:ilvl w:val="0"/>
          <w:numId w:val="15"/>
        </w:numPr>
        <w:jc w:val="both"/>
      </w:pPr>
      <w:r>
        <w:t>Llevar el registro de clientes compradores para el momento de la facturación imprimir sus datos como nombre, apellido, documento, correo electrónico y numero de contacto.</w:t>
      </w:r>
    </w:p>
    <w:p w14:paraId="025EFB4D" w14:textId="6899E566" w:rsidR="007B737E" w:rsidRDefault="007B737E" w:rsidP="000B3D9C">
      <w:pPr>
        <w:pStyle w:val="Prrafodelista"/>
        <w:numPr>
          <w:ilvl w:val="0"/>
          <w:numId w:val="15"/>
        </w:numPr>
        <w:jc w:val="both"/>
      </w:pPr>
      <w:r>
        <w:t xml:space="preserve">Manejar una amplia pasarela de pagos para los clientes, incluyendo el uso de </w:t>
      </w:r>
      <w:r w:rsidR="00AF5799">
        <w:t>G</w:t>
      </w:r>
      <w:r>
        <w:t>ift</w:t>
      </w:r>
      <w:r w:rsidR="00AF5799">
        <w:t>C</w:t>
      </w:r>
      <w:r>
        <w:t>ard o tarjetas regalo, tarjetas de crédito, débito y efectivo.</w:t>
      </w:r>
    </w:p>
    <w:p w14:paraId="77099B6C" w14:textId="478F3E40" w:rsidR="007B737E" w:rsidRDefault="007B737E" w:rsidP="000B3D9C">
      <w:pPr>
        <w:pStyle w:val="Prrafodelista"/>
        <w:numPr>
          <w:ilvl w:val="0"/>
          <w:numId w:val="15"/>
        </w:numPr>
        <w:jc w:val="both"/>
      </w:pPr>
      <w:r>
        <w:t>Llevar el reporte diario de ventas para mantener el control y el manejo del sistema POS para la empresa Primavera.</w:t>
      </w:r>
    </w:p>
    <w:p w14:paraId="5D1A9EF9" w14:textId="7B978DCF" w:rsidR="001B3A00" w:rsidRDefault="001B3A00" w:rsidP="001B3A00">
      <w:pPr>
        <w:pStyle w:val="Ttulo2"/>
        <w:ind w:left="0"/>
      </w:pPr>
      <w:r>
        <w:t>riesgos</w:t>
      </w:r>
    </w:p>
    <w:p w14:paraId="7DFC9913" w14:textId="5D6584E2" w:rsidR="00031C2D" w:rsidRDefault="00031C2D" w:rsidP="007C234C">
      <w:pPr>
        <w:pStyle w:val="Prrafodelista"/>
        <w:numPr>
          <w:ilvl w:val="0"/>
          <w:numId w:val="17"/>
        </w:numPr>
      </w:pPr>
      <w:r w:rsidRPr="007C234C">
        <w:rPr>
          <w:b/>
          <w:bCs/>
        </w:rPr>
        <w:t>Costos mas elevados:</w:t>
      </w:r>
      <w:r>
        <w:t xml:space="preserve"> Costos en el Hardware y el software, uso del sistema POS por tiempo limitado lo que incluye actualizaciones, soporte técnico y garantía.</w:t>
      </w:r>
    </w:p>
    <w:p w14:paraId="24ECF7C9" w14:textId="6DD6024E" w:rsidR="00031C2D" w:rsidRDefault="00031C2D" w:rsidP="007C234C">
      <w:pPr>
        <w:pStyle w:val="Prrafodelista"/>
        <w:numPr>
          <w:ilvl w:val="0"/>
          <w:numId w:val="17"/>
        </w:numPr>
      </w:pPr>
      <w:r w:rsidRPr="007C234C">
        <w:rPr>
          <w:b/>
          <w:bCs/>
        </w:rPr>
        <w:t>Dependencia total de la tecnología:</w:t>
      </w:r>
      <w:r>
        <w:t xml:space="preserve"> Cortes de energía, perdida de conexión a internet, daños en el hardware, que pueden dejar en desuso el sistema POS</w:t>
      </w:r>
      <w:r w:rsidR="007F65A2">
        <w:t>, dependiendo del daño se definiría el tiempo</w:t>
      </w:r>
      <w:r>
        <w:t>.</w:t>
      </w:r>
    </w:p>
    <w:p w14:paraId="22F0BDB6" w14:textId="14AA5894" w:rsidR="00031C2D" w:rsidRDefault="00031C2D" w:rsidP="007C234C">
      <w:pPr>
        <w:pStyle w:val="Prrafodelista"/>
        <w:numPr>
          <w:ilvl w:val="0"/>
          <w:numId w:val="17"/>
        </w:numPr>
      </w:pPr>
      <w:r w:rsidRPr="007C234C">
        <w:rPr>
          <w:b/>
          <w:bCs/>
        </w:rPr>
        <w:t>Modo de uso:</w:t>
      </w:r>
      <w:r>
        <w:t xml:space="preserve"> El sistema POS es intuitivo sin embargo se deben programar tiempos de capacitación para el correcto uso de la plataforma.</w:t>
      </w:r>
    </w:p>
    <w:p w14:paraId="762EADCC" w14:textId="4F972847" w:rsidR="00031C2D" w:rsidRDefault="00565839" w:rsidP="007C234C">
      <w:pPr>
        <w:pStyle w:val="Prrafodelista"/>
        <w:numPr>
          <w:ilvl w:val="0"/>
          <w:numId w:val="17"/>
        </w:numPr>
      </w:pPr>
      <w:r w:rsidRPr="007C234C">
        <w:rPr>
          <w:b/>
          <w:bCs/>
        </w:rPr>
        <w:t>Conexión constante de Inte</w:t>
      </w:r>
      <w:r w:rsidR="007F65A2">
        <w:rPr>
          <w:b/>
          <w:bCs/>
        </w:rPr>
        <w:t>rn</w:t>
      </w:r>
      <w:r w:rsidRPr="007C234C">
        <w:rPr>
          <w:b/>
          <w:bCs/>
        </w:rPr>
        <w:t>e</w:t>
      </w:r>
      <w:r w:rsidR="007F65A2">
        <w:rPr>
          <w:b/>
          <w:bCs/>
        </w:rPr>
        <w:t>t</w:t>
      </w:r>
      <w:r w:rsidRPr="007C234C">
        <w:rPr>
          <w:b/>
          <w:bCs/>
        </w:rPr>
        <w:t>:</w:t>
      </w:r>
      <w:r>
        <w:t xml:space="preserve"> Teniendo en cuenta que el operador de internet es de calidad, el error de desconexión es inminente por ello este riesgo se debe tener muy en cuenta a pesar de que el sistema POS es Offline, cuando se requiera realizar la sincronización de algún producto nuevo, descuento en medio del turno, no se podría ejecutar por problemas de conexión a la red.</w:t>
      </w:r>
    </w:p>
    <w:p w14:paraId="6A5B41D5" w14:textId="21EFE04E" w:rsidR="00565839" w:rsidRDefault="00565839" w:rsidP="007C234C">
      <w:pPr>
        <w:pStyle w:val="Prrafodelista"/>
        <w:numPr>
          <w:ilvl w:val="0"/>
          <w:numId w:val="17"/>
        </w:numPr>
      </w:pPr>
      <w:r w:rsidRPr="007C234C">
        <w:rPr>
          <w:b/>
          <w:bCs/>
        </w:rPr>
        <w:t>Riego de fraude:</w:t>
      </w:r>
      <w:r>
        <w:t xml:space="preserve"> empleados, clientes deshonestos, riesgo de hackeo </w:t>
      </w:r>
    </w:p>
    <w:p w14:paraId="7C87A375" w14:textId="5FDF8E38" w:rsidR="001B3A00" w:rsidRDefault="00565839" w:rsidP="007C234C">
      <w:pPr>
        <w:pStyle w:val="Prrafodelista"/>
        <w:numPr>
          <w:ilvl w:val="0"/>
          <w:numId w:val="17"/>
        </w:numPr>
      </w:pPr>
      <w:r w:rsidRPr="007C234C">
        <w:rPr>
          <w:b/>
          <w:bCs/>
        </w:rPr>
        <w:t>Fallo en la comunicación:</w:t>
      </w:r>
      <w:r>
        <w:t xml:space="preserve"> Es de vital importancia que el sistema POS este siendo supervisado y monitoreado durante el turno en curso, las fallas de internet o otros factores que implique el corte de la comunicación, podría afectar el proceso anteriormente descrito, realizado por un supervisor o manager de tienda.</w:t>
      </w:r>
    </w:p>
    <w:p w14:paraId="14C0D2B8" w14:textId="190E7B3D" w:rsidR="00ED02DF" w:rsidRPr="001B3A00" w:rsidRDefault="00ED02DF" w:rsidP="00ED02DF">
      <w:pPr>
        <w:pStyle w:val="Prrafodelista"/>
        <w:numPr>
          <w:ilvl w:val="0"/>
          <w:numId w:val="17"/>
        </w:numPr>
      </w:pPr>
      <w:r>
        <w:rPr>
          <w:b/>
          <w:bCs/>
        </w:rPr>
        <w:t>Devoluciones de productos:</w:t>
      </w:r>
      <w:r>
        <w:t xml:space="preserve"> defecto del producto, cambios de referencia, serán manejados externos al sistema POS ya que esto puede retrasar la operación de compra de otros clientes.</w:t>
      </w:r>
    </w:p>
    <w:p w14:paraId="43DD2E8C" w14:textId="3E486603" w:rsidR="00FC58C2" w:rsidRPr="00116B65" w:rsidRDefault="009C0959">
      <w:pPr>
        <w:pStyle w:val="Ttulo3"/>
      </w:pPr>
      <w:r>
        <w:lastRenderedPageBreak/>
        <w:t>¿Dónde se INSTALARÁ el punto fisico?</w:t>
      </w:r>
    </w:p>
    <w:p w14:paraId="174F8EF9" w14:textId="5C1C7242" w:rsidR="00FC58C2" w:rsidRPr="00116B65" w:rsidRDefault="009C0959" w:rsidP="000B3D9C">
      <w:pPr>
        <w:jc w:val="both"/>
      </w:pPr>
      <w:r>
        <w:t xml:space="preserve">En el Show Room de papeles primavera inicialmente, solo se tendrá un punto de venta inicialmente, con posibilidad de moverse cuando se realicen ferias escolares y empresariales. </w:t>
      </w:r>
    </w:p>
    <w:p w14:paraId="64E92E2F" w14:textId="73F0AFB5" w:rsidR="00FC58C2" w:rsidRPr="00116B65" w:rsidRDefault="00FC58C2"/>
    <w:sdt>
      <w:sdtPr>
        <w:alias w:val="Plan del proyecto:"/>
        <w:tag w:val="Plan del proyecto:"/>
        <w:id w:val="-1428889646"/>
        <w:placeholder>
          <w:docPart w:val="F435EAC8BB4E4EB791E51FC0C5E3898E"/>
        </w:placeholder>
        <w:temporary/>
        <w:showingPlcHdr/>
        <w15:appearance w15:val="hidden"/>
      </w:sdtPr>
      <w:sdtEndPr/>
      <w:sdtContent>
        <w:p w14:paraId="58912A4E" w14:textId="77777777" w:rsidR="00FC58C2" w:rsidRPr="00116B65" w:rsidRDefault="007D770B" w:rsidP="007D770B">
          <w:pPr>
            <w:pStyle w:val="Ttulo2"/>
          </w:pPr>
          <w:r w:rsidRPr="00116B65">
            <w:rPr>
              <w:lang w:bidi="es-ES"/>
            </w:rPr>
            <w:t>Plan del proyecto</w:t>
          </w:r>
        </w:p>
      </w:sdtContent>
    </w:sdt>
    <w:p w14:paraId="643FF786" w14:textId="6303D4E0" w:rsidR="00FC58C2" w:rsidRDefault="007E01FE">
      <w:pPr>
        <w:pStyle w:val="Listaconvietas"/>
      </w:pPr>
      <w:r>
        <w:t>Tiempos de entrega</w:t>
      </w:r>
      <w:r w:rsidR="00ED02DF">
        <w:t xml:space="preserve"> debe ser menor a 4 meses.</w:t>
      </w:r>
    </w:p>
    <w:p w14:paraId="007A04FB" w14:textId="49B04190" w:rsidR="007E01FE" w:rsidRDefault="007E01FE" w:rsidP="007E01FE">
      <w:pPr>
        <w:pStyle w:val="Listaconvietas"/>
      </w:pPr>
      <w:r>
        <w:t>Capacitación</w:t>
      </w:r>
      <w:r w:rsidR="00ED02DF">
        <w:t>.</w:t>
      </w:r>
    </w:p>
    <w:p w14:paraId="4F802878" w14:textId="342D5204" w:rsidR="007E01FE" w:rsidRDefault="007E01FE" w:rsidP="007E01FE">
      <w:pPr>
        <w:pStyle w:val="Listaconvietas"/>
      </w:pPr>
      <w:r>
        <w:t>Salida al aire</w:t>
      </w:r>
      <w:r w:rsidR="00ED02DF">
        <w:t>.</w:t>
      </w:r>
      <w:r>
        <w:t xml:space="preserve"> </w:t>
      </w:r>
    </w:p>
    <w:p w14:paraId="15A62065" w14:textId="17911708" w:rsidR="007E01FE" w:rsidRDefault="007E01FE" w:rsidP="007E01FE">
      <w:pPr>
        <w:pStyle w:val="Listaconvietas"/>
      </w:pPr>
      <w:r>
        <w:t>Soporte técnico del software</w:t>
      </w:r>
      <w:r w:rsidR="00ED02DF">
        <w:t>.</w:t>
      </w:r>
    </w:p>
    <w:p w14:paraId="608E4E73" w14:textId="21CB83EE" w:rsidR="007E01FE" w:rsidRDefault="007E01FE" w:rsidP="007E01FE">
      <w:pPr>
        <w:pStyle w:val="Listaconvietas"/>
      </w:pPr>
      <w:r>
        <w:t>Dispositivos</w:t>
      </w:r>
      <w:r w:rsidR="00ED02DF">
        <w:t>.</w:t>
      </w:r>
    </w:p>
    <w:p w14:paraId="203208DB" w14:textId="250A938E" w:rsidR="007E01FE" w:rsidRDefault="007E01FE" w:rsidP="007E01FE">
      <w:pPr>
        <w:pStyle w:val="Listaconvietas"/>
      </w:pPr>
      <w:r>
        <w:t>Instalaciones</w:t>
      </w:r>
      <w:r w:rsidR="00ED02DF">
        <w:t>.</w:t>
      </w:r>
    </w:p>
    <w:p w14:paraId="0693F90A" w14:textId="15B5D4BF" w:rsidR="007E01FE" w:rsidRDefault="007E01FE" w:rsidP="007E01FE">
      <w:pPr>
        <w:pStyle w:val="Listaconvietas"/>
      </w:pPr>
      <w:r>
        <w:t>Recursos.</w:t>
      </w:r>
    </w:p>
    <w:p w14:paraId="7BAF63F9" w14:textId="7311883E" w:rsidR="007E01FE" w:rsidRPr="00116B65" w:rsidRDefault="007E01FE" w:rsidP="007E01FE">
      <w:pPr>
        <w:pStyle w:val="Listaconvietas"/>
      </w:pPr>
      <w:r>
        <w:t>Actualización del sistema programable.</w:t>
      </w:r>
    </w:p>
    <w:p w14:paraId="175D272C" w14:textId="74ABAF60" w:rsidR="00FC58C2" w:rsidRPr="00116B65" w:rsidRDefault="007E01FE" w:rsidP="007E01FE">
      <w:pPr>
        <w:pStyle w:val="Ttulo3"/>
        <w:ind w:left="0"/>
      </w:pPr>
      <w:r>
        <w:t>partes interesadas</w:t>
      </w:r>
    </w:p>
    <w:tbl>
      <w:tblPr>
        <w:tblStyle w:val="Tablaconcuadrcula1Claro-nfasis2"/>
        <w:tblW w:w="5000" w:type="pct"/>
        <w:tblCellMar>
          <w:left w:w="0" w:type="dxa"/>
          <w:right w:w="0" w:type="dxa"/>
        </w:tblCellMar>
        <w:tblLook w:val="0420" w:firstRow="1" w:lastRow="0" w:firstColumn="0" w:lastColumn="0" w:noHBand="0" w:noVBand="1"/>
        <w:tblDescription w:val="Aprobación con nombres y fechas"/>
      </w:tblPr>
      <w:tblGrid>
        <w:gridCol w:w="1725"/>
        <w:gridCol w:w="1669"/>
        <w:gridCol w:w="4367"/>
        <w:gridCol w:w="1265"/>
      </w:tblGrid>
      <w:tr w:rsidR="00682941" w:rsidRPr="00116B65" w14:paraId="1EB343D9" w14:textId="77777777" w:rsidTr="00ED02DF">
        <w:trPr>
          <w:cnfStyle w:val="100000000000" w:firstRow="1" w:lastRow="0" w:firstColumn="0" w:lastColumn="0" w:oddVBand="0" w:evenVBand="0" w:oddHBand="0" w:evenHBand="0" w:firstRowFirstColumn="0" w:firstRowLastColumn="0" w:lastRowFirstColumn="0" w:lastRowLastColumn="0"/>
          <w:tblHeader/>
        </w:trPr>
        <w:tc>
          <w:tcPr>
            <w:tcW w:w="1725" w:type="dxa"/>
            <w:tcBorders>
              <w:top w:val="nil"/>
              <w:left w:val="nil"/>
            </w:tcBorders>
            <w:vAlign w:val="bottom"/>
          </w:tcPr>
          <w:p w14:paraId="6BB48F09" w14:textId="77777777" w:rsidR="00FC58C2" w:rsidRPr="00116B65" w:rsidRDefault="005D17EA">
            <w:sdt>
              <w:sdtPr>
                <w:alias w:val="Título:"/>
                <w:tag w:val="Título:"/>
                <w:id w:val="22611863"/>
                <w:placeholder>
                  <w:docPart w:val="2F22FFF2EBCB45F18F74BCF3FF7D677F"/>
                </w:placeholder>
                <w:temporary/>
                <w:showingPlcHdr/>
                <w15:appearance w15:val="hidden"/>
              </w:sdtPr>
              <w:sdtEndPr/>
              <w:sdtContent>
                <w:r w:rsidR="003C0801" w:rsidRPr="00116B65">
                  <w:rPr>
                    <w:lang w:bidi="es-ES"/>
                  </w:rPr>
                  <w:t>Título</w:t>
                </w:r>
              </w:sdtContent>
            </w:sdt>
          </w:p>
        </w:tc>
        <w:tc>
          <w:tcPr>
            <w:tcW w:w="1669" w:type="dxa"/>
            <w:tcBorders>
              <w:top w:val="nil"/>
            </w:tcBorders>
            <w:vAlign w:val="bottom"/>
          </w:tcPr>
          <w:p w14:paraId="08E03420" w14:textId="77777777" w:rsidR="00FC58C2" w:rsidRPr="00116B65" w:rsidRDefault="005D17EA">
            <w:sdt>
              <w:sdtPr>
                <w:alias w:val="Nombre:"/>
                <w:tag w:val="Nombre:"/>
                <w:id w:val="487916429"/>
                <w:placeholder>
                  <w:docPart w:val="7A0D291CDEE841E3A74BC70223556899"/>
                </w:placeholder>
                <w:temporary/>
                <w:showingPlcHdr/>
                <w15:appearance w15:val="hidden"/>
              </w:sdtPr>
              <w:sdtEndPr/>
              <w:sdtContent>
                <w:r w:rsidR="003C0801" w:rsidRPr="00116B65">
                  <w:rPr>
                    <w:lang w:bidi="es-ES"/>
                  </w:rPr>
                  <w:t>Nombre</w:t>
                </w:r>
              </w:sdtContent>
            </w:sdt>
          </w:p>
        </w:tc>
        <w:tc>
          <w:tcPr>
            <w:tcW w:w="4367" w:type="dxa"/>
            <w:tcBorders>
              <w:top w:val="nil"/>
            </w:tcBorders>
            <w:vAlign w:val="bottom"/>
          </w:tcPr>
          <w:p w14:paraId="1C3C59D0" w14:textId="6EDD1F15" w:rsidR="00FC58C2" w:rsidRPr="00116B65" w:rsidRDefault="00682941">
            <w:r>
              <w:t>Correo</w:t>
            </w:r>
          </w:p>
        </w:tc>
        <w:tc>
          <w:tcPr>
            <w:tcW w:w="1265" w:type="dxa"/>
            <w:tcBorders>
              <w:top w:val="nil"/>
              <w:right w:val="nil"/>
            </w:tcBorders>
            <w:vAlign w:val="bottom"/>
          </w:tcPr>
          <w:p w14:paraId="524E3E27" w14:textId="1D9AD463" w:rsidR="00FC58C2" w:rsidRPr="00116B65" w:rsidRDefault="00682941">
            <w:r>
              <w:t>Teléfono</w:t>
            </w:r>
          </w:p>
        </w:tc>
      </w:tr>
      <w:tr w:rsidR="00682941" w:rsidRPr="00116B65" w14:paraId="28E19213" w14:textId="77777777" w:rsidTr="00ED02DF">
        <w:tc>
          <w:tcPr>
            <w:tcW w:w="1725" w:type="dxa"/>
            <w:tcBorders>
              <w:left w:val="nil"/>
            </w:tcBorders>
          </w:tcPr>
          <w:p w14:paraId="5E3EA1F7" w14:textId="154B32FD" w:rsidR="00FC58C2" w:rsidRPr="00116B65" w:rsidRDefault="00682941">
            <w:r>
              <w:t>Gerente de Consultoría</w:t>
            </w:r>
          </w:p>
        </w:tc>
        <w:tc>
          <w:tcPr>
            <w:tcW w:w="1669" w:type="dxa"/>
          </w:tcPr>
          <w:p w14:paraId="23D85B2C" w14:textId="69905A7B" w:rsidR="00FC58C2" w:rsidRPr="00116B65" w:rsidRDefault="00682941">
            <w:r>
              <w:t>Diego Fernando González Ortiz</w:t>
            </w:r>
          </w:p>
        </w:tc>
        <w:tc>
          <w:tcPr>
            <w:tcW w:w="4367" w:type="dxa"/>
          </w:tcPr>
          <w:p w14:paraId="3E2E63AD" w14:textId="341C07C2" w:rsidR="00FC58C2" w:rsidRPr="00116B65" w:rsidRDefault="005D17EA">
            <w:hyperlink r:id="rId9" w:history="1">
              <w:r w:rsidR="00682941" w:rsidRPr="00006DC9">
                <w:rPr>
                  <w:rStyle w:val="Hipervnculo"/>
                </w:rPr>
                <w:t>dfgo@siesa.com</w:t>
              </w:r>
            </w:hyperlink>
          </w:p>
        </w:tc>
        <w:tc>
          <w:tcPr>
            <w:tcW w:w="1265" w:type="dxa"/>
            <w:tcBorders>
              <w:right w:val="nil"/>
            </w:tcBorders>
          </w:tcPr>
          <w:p w14:paraId="14B2C2A3" w14:textId="6AA5AACF" w:rsidR="00FC58C2" w:rsidRPr="00116B65" w:rsidRDefault="00682941">
            <w:r>
              <w:t>3128123411</w:t>
            </w:r>
          </w:p>
        </w:tc>
      </w:tr>
      <w:tr w:rsidR="00682941" w:rsidRPr="00116B65" w14:paraId="4FBCEC68" w14:textId="77777777" w:rsidTr="00ED02DF">
        <w:tc>
          <w:tcPr>
            <w:tcW w:w="1725" w:type="dxa"/>
            <w:tcBorders>
              <w:left w:val="nil"/>
            </w:tcBorders>
          </w:tcPr>
          <w:p w14:paraId="70ADB8D8" w14:textId="262293B8" w:rsidR="00FC58C2" w:rsidRPr="00116B65" w:rsidRDefault="00682941">
            <w:r>
              <w:t>Consultor(a)</w:t>
            </w:r>
          </w:p>
        </w:tc>
        <w:tc>
          <w:tcPr>
            <w:tcW w:w="1669" w:type="dxa"/>
          </w:tcPr>
          <w:p w14:paraId="53991D6B" w14:textId="2F7123EA" w:rsidR="00FC58C2" w:rsidRPr="00116B65" w:rsidRDefault="00682941">
            <w:r>
              <w:t>Luz Dary Maldonado</w:t>
            </w:r>
          </w:p>
        </w:tc>
        <w:tc>
          <w:tcPr>
            <w:tcW w:w="4367" w:type="dxa"/>
          </w:tcPr>
          <w:p w14:paraId="340A81E4" w14:textId="463B4802" w:rsidR="00FC58C2" w:rsidRPr="00116B65" w:rsidRDefault="005D17EA">
            <w:hyperlink r:id="rId10" w:history="1">
              <w:r w:rsidR="00682941" w:rsidRPr="00006DC9">
                <w:rPr>
                  <w:rStyle w:val="Hipervnculo"/>
                </w:rPr>
                <w:t>luz.maldonado@siesa.com</w:t>
              </w:r>
            </w:hyperlink>
          </w:p>
        </w:tc>
        <w:tc>
          <w:tcPr>
            <w:tcW w:w="1265" w:type="dxa"/>
            <w:tcBorders>
              <w:right w:val="nil"/>
            </w:tcBorders>
          </w:tcPr>
          <w:p w14:paraId="1225D083" w14:textId="5C6ADF3F" w:rsidR="00FC58C2" w:rsidRPr="00116B65" w:rsidRDefault="00682941">
            <w:r>
              <w:t>3128122173</w:t>
            </w:r>
          </w:p>
        </w:tc>
      </w:tr>
      <w:tr w:rsidR="00682941" w:rsidRPr="00116B65" w14:paraId="21281E94" w14:textId="77777777" w:rsidTr="00ED02DF">
        <w:tc>
          <w:tcPr>
            <w:tcW w:w="1725" w:type="dxa"/>
            <w:tcBorders>
              <w:left w:val="nil"/>
            </w:tcBorders>
          </w:tcPr>
          <w:p w14:paraId="1DC6422D" w14:textId="39C8394E" w:rsidR="00FC58C2" w:rsidRPr="00116B65" w:rsidRDefault="00682941">
            <w:r>
              <w:t xml:space="preserve">Líder de tecnologías e información </w:t>
            </w:r>
          </w:p>
        </w:tc>
        <w:tc>
          <w:tcPr>
            <w:tcW w:w="1669" w:type="dxa"/>
          </w:tcPr>
          <w:p w14:paraId="59E57D81" w14:textId="2F7B94E6" w:rsidR="00FC58C2" w:rsidRPr="00116B65" w:rsidRDefault="00682941">
            <w:r>
              <w:t>Iván Conrado Medina</w:t>
            </w:r>
          </w:p>
        </w:tc>
        <w:tc>
          <w:tcPr>
            <w:tcW w:w="4367" w:type="dxa"/>
          </w:tcPr>
          <w:p w14:paraId="48440D74" w14:textId="6C168B64" w:rsidR="00682941" w:rsidRDefault="005D17EA" w:rsidP="00682941">
            <w:hyperlink r:id="rId11" w:history="1">
              <w:r w:rsidR="00682941" w:rsidRPr="00006DC9">
                <w:rPr>
                  <w:rStyle w:val="Hipervnculo"/>
                </w:rPr>
                <w:t>coordinadorti@pprimavera.com</w:t>
              </w:r>
            </w:hyperlink>
          </w:p>
          <w:p w14:paraId="540CB0CD" w14:textId="3CACB261" w:rsidR="00682941" w:rsidRPr="00116B65" w:rsidRDefault="00682941" w:rsidP="00682941">
            <w:pPr>
              <w:ind w:left="0"/>
            </w:pPr>
          </w:p>
        </w:tc>
        <w:tc>
          <w:tcPr>
            <w:tcW w:w="1265" w:type="dxa"/>
            <w:tcBorders>
              <w:right w:val="nil"/>
            </w:tcBorders>
          </w:tcPr>
          <w:p w14:paraId="05E79ABE" w14:textId="7AAC9AED" w:rsidR="00FC58C2" w:rsidRPr="00116B65" w:rsidRDefault="00682941">
            <w:r>
              <w:t>3219579430</w:t>
            </w:r>
          </w:p>
        </w:tc>
      </w:tr>
      <w:tr w:rsidR="00682941" w:rsidRPr="00116B65" w14:paraId="094C746A" w14:textId="77777777" w:rsidTr="00ED02DF">
        <w:tc>
          <w:tcPr>
            <w:tcW w:w="1725" w:type="dxa"/>
            <w:tcBorders>
              <w:left w:val="nil"/>
            </w:tcBorders>
          </w:tcPr>
          <w:p w14:paraId="1B29C60C" w14:textId="18A45F22" w:rsidR="00FC58C2" w:rsidRPr="00116B65" w:rsidRDefault="00682941">
            <w:r>
              <w:t>Analista TI</w:t>
            </w:r>
          </w:p>
        </w:tc>
        <w:tc>
          <w:tcPr>
            <w:tcW w:w="1669" w:type="dxa"/>
          </w:tcPr>
          <w:p w14:paraId="2C9F6944" w14:textId="37918DEA" w:rsidR="00FC58C2" w:rsidRPr="00116B65" w:rsidRDefault="00682941">
            <w:r>
              <w:t>Angie Andrea Parra Caicedo</w:t>
            </w:r>
          </w:p>
        </w:tc>
        <w:tc>
          <w:tcPr>
            <w:tcW w:w="4367" w:type="dxa"/>
          </w:tcPr>
          <w:p w14:paraId="7A96244D" w14:textId="10E1CD3B" w:rsidR="00FC58C2" w:rsidRPr="00116B65" w:rsidRDefault="005D17EA">
            <w:hyperlink r:id="rId12" w:history="1">
              <w:r w:rsidR="00682941" w:rsidRPr="00006DC9">
                <w:rPr>
                  <w:rStyle w:val="Hipervnculo"/>
                </w:rPr>
                <w:t>Analistati@pprimavera.com</w:t>
              </w:r>
            </w:hyperlink>
          </w:p>
        </w:tc>
        <w:tc>
          <w:tcPr>
            <w:tcW w:w="1265" w:type="dxa"/>
            <w:tcBorders>
              <w:right w:val="nil"/>
            </w:tcBorders>
          </w:tcPr>
          <w:p w14:paraId="6CFB8C90" w14:textId="0819D72C" w:rsidR="00FC58C2" w:rsidRPr="00116B65" w:rsidRDefault="00682941">
            <w:r>
              <w:t>3204080607</w:t>
            </w:r>
          </w:p>
        </w:tc>
      </w:tr>
      <w:tr w:rsidR="00682941" w:rsidRPr="00116B65" w14:paraId="54E25D95" w14:textId="77777777" w:rsidTr="00ED02DF">
        <w:tc>
          <w:tcPr>
            <w:tcW w:w="1725" w:type="dxa"/>
            <w:tcBorders>
              <w:left w:val="nil"/>
            </w:tcBorders>
          </w:tcPr>
          <w:p w14:paraId="551AC2F9" w14:textId="10307298" w:rsidR="00FC58C2" w:rsidRPr="00116B65" w:rsidRDefault="00682941">
            <w:r>
              <w:t>Líder Comercial</w:t>
            </w:r>
          </w:p>
        </w:tc>
        <w:tc>
          <w:tcPr>
            <w:tcW w:w="1669" w:type="dxa"/>
          </w:tcPr>
          <w:p w14:paraId="7EB6BAB2" w14:textId="646E45DB" w:rsidR="00FC58C2" w:rsidRPr="00116B65" w:rsidRDefault="00682941">
            <w:r>
              <w:t>Juan José Aparicio</w:t>
            </w:r>
          </w:p>
        </w:tc>
        <w:tc>
          <w:tcPr>
            <w:tcW w:w="4367" w:type="dxa"/>
          </w:tcPr>
          <w:p w14:paraId="4325429D" w14:textId="23BBDB09" w:rsidR="00FC58C2" w:rsidRPr="00116B65" w:rsidRDefault="005D17EA">
            <w:hyperlink r:id="rId13" w:history="1">
              <w:r w:rsidR="00682941" w:rsidRPr="00006DC9">
                <w:rPr>
                  <w:rStyle w:val="Hipervnculo"/>
                </w:rPr>
                <w:t>Coordinadorcomercial@papelesprimavera.com</w:t>
              </w:r>
            </w:hyperlink>
          </w:p>
        </w:tc>
        <w:tc>
          <w:tcPr>
            <w:tcW w:w="1265" w:type="dxa"/>
            <w:tcBorders>
              <w:right w:val="nil"/>
            </w:tcBorders>
          </w:tcPr>
          <w:p w14:paraId="077955EF" w14:textId="3F421A54" w:rsidR="00FC58C2" w:rsidRPr="00116B65" w:rsidRDefault="00FC58C2"/>
        </w:tc>
      </w:tr>
      <w:tr w:rsidR="00682941" w:rsidRPr="00116B65" w14:paraId="7B895DEC" w14:textId="77777777" w:rsidTr="00ED02DF">
        <w:tc>
          <w:tcPr>
            <w:tcW w:w="1725" w:type="dxa"/>
            <w:tcBorders>
              <w:left w:val="nil"/>
            </w:tcBorders>
          </w:tcPr>
          <w:p w14:paraId="0B2CF9F8" w14:textId="520388F8" w:rsidR="00FC58C2" w:rsidRPr="00116B65" w:rsidRDefault="00682941">
            <w:r>
              <w:t xml:space="preserve">Líder de </w:t>
            </w:r>
            <w:r w:rsidR="00565839">
              <w:t>contabilidad</w:t>
            </w:r>
          </w:p>
        </w:tc>
        <w:tc>
          <w:tcPr>
            <w:tcW w:w="1669" w:type="dxa"/>
          </w:tcPr>
          <w:p w14:paraId="577E5497" w14:textId="4975E64F" w:rsidR="00FC58C2" w:rsidRPr="00116B65" w:rsidRDefault="00682941">
            <w:r>
              <w:t xml:space="preserve">Marcela </w:t>
            </w:r>
            <w:r w:rsidR="00565839">
              <w:t>Sánchez</w:t>
            </w:r>
          </w:p>
        </w:tc>
        <w:tc>
          <w:tcPr>
            <w:tcW w:w="4367" w:type="dxa"/>
          </w:tcPr>
          <w:p w14:paraId="24801939" w14:textId="671F74C8" w:rsidR="00FC58C2" w:rsidRPr="00116B65" w:rsidRDefault="005D17EA">
            <w:hyperlink r:id="rId14" w:history="1">
              <w:r w:rsidR="00682941" w:rsidRPr="00006DC9">
                <w:rPr>
                  <w:rStyle w:val="Hipervnculo"/>
                </w:rPr>
                <w:t>Contador@pprimavera.com</w:t>
              </w:r>
            </w:hyperlink>
          </w:p>
        </w:tc>
        <w:tc>
          <w:tcPr>
            <w:tcW w:w="1265" w:type="dxa"/>
            <w:tcBorders>
              <w:right w:val="nil"/>
            </w:tcBorders>
          </w:tcPr>
          <w:p w14:paraId="6154568E" w14:textId="51CDD769" w:rsidR="00FC58C2" w:rsidRPr="00116B65" w:rsidRDefault="00FC58C2"/>
        </w:tc>
      </w:tr>
    </w:tbl>
    <w:p w14:paraId="5FE52CDB" w14:textId="77777777" w:rsidR="00FC58C2" w:rsidRPr="00116B65" w:rsidRDefault="005D17EA">
      <w:pPr>
        <w:pStyle w:val="Ttulo1"/>
      </w:pPr>
      <w:sdt>
        <w:sdtPr>
          <w:alias w:val="Aprobación de campaña:"/>
          <w:tag w:val="Aprobación de campaña:"/>
          <w:id w:val="724184117"/>
          <w:placeholder>
            <w:docPart w:val="16919F109D69403CA1D18852D475F12C"/>
          </w:placeholder>
          <w:temporary/>
          <w:showingPlcHdr/>
          <w15:appearance w15:val="hidden"/>
        </w:sdtPr>
        <w:sdtEndPr/>
        <w:sdtContent>
          <w:r w:rsidR="003C0801" w:rsidRPr="00116B65">
            <w:rPr>
              <w:lang w:bidi="es-ES"/>
            </w:rPr>
            <w:t>Aprobación de campaña</w:t>
          </w:r>
        </w:sdtContent>
      </w:sdt>
    </w:p>
    <w:p w14:paraId="75F6ACCA" w14:textId="56927119" w:rsidR="006E67C4" w:rsidRPr="00116B65" w:rsidRDefault="006E67C4" w:rsidP="006E67C4"/>
    <w:tbl>
      <w:tblPr>
        <w:tblW w:w="5000" w:type="pct"/>
        <w:tblBorders>
          <w:insideV w:val="single" w:sz="48" w:space="0" w:color="FFFFFF" w:themeColor="background1"/>
        </w:tblBorders>
        <w:tblLayout w:type="fixed"/>
        <w:tblCellMar>
          <w:left w:w="0" w:type="dxa"/>
          <w:bottom w:w="432" w:type="dxa"/>
          <w:right w:w="0" w:type="dxa"/>
        </w:tblCellMar>
        <w:tblLook w:val="0620" w:firstRow="1" w:lastRow="0" w:firstColumn="0" w:lastColumn="0" w:noHBand="1" w:noVBand="1"/>
        <w:tblDescription w:val="Bloque de firma"/>
      </w:tblPr>
      <w:tblGrid>
        <w:gridCol w:w="2486"/>
        <w:gridCol w:w="2489"/>
        <w:gridCol w:w="2489"/>
        <w:gridCol w:w="1562"/>
      </w:tblGrid>
      <w:tr w:rsidR="00FC58C2" w:rsidRPr="00116B65" w14:paraId="465907D8" w14:textId="77777777" w:rsidTr="005B3755">
        <w:tc>
          <w:tcPr>
            <w:tcW w:w="2580" w:type="dxa"/>
            <w:tcMar>
              <w:top w:w="432" w:type="dxa"/>
            </w:tcMar>
          </w:tcPr>
          <w:p w14:paraId="134FBC6B" w14:textId="77777777" w:rsidR="00FC58C2" w:rsidRPr="00116B65" w:rsidRDefault="005D17EA">
            <w:pPr>
              <w:pStyle w:val="Firma"/>
            </w:pPr>
            <w:sdt>
              <w:sdtPr>
                <w:alias w:val="Escriba el nombre y apellido:"/>
                <w:tag w:val="Escriba el nombre y apellido:"/>
                <w:id w:val="-1922088563"/>
                <w:placeholder>
                  <w:docPart w:val="12EDE9855BA64D7C8CEC6044F0E83565"/>
                </w:placeholder>
                <w:temporary/>
                <w:showingPlcHdr/>
                <w15:appearance w15:val="hidden"/>
              </w:sdtPr>
              <w:sdtEndPr/>
              <w:sdtContent>
                <w:r w:rsidR="003C0801" w:rsidRPr="00116B65">
                  <w:rPr>
                    <w:lang w:bidi="es-ES"/>
                  </w:rPr>
                  <w:t>Imprimir el nombre y apellido</w:t>
                </w:r>
              </w:sdtContent>
            </w:sdt>
          </w:p>
        </w:tc>
        <w:tc>
          <w:tcPr>
            <w:tcW w:w="2580" w:type="dxa"/>
            <w:tcMar>
              <w:top w:w="432" w:type="dxa"/>
            </w:tcMar>
          </w:tcPr>
          <w:p w14:paraId="74FC123C" w14:textId="77777777" w:rsidR="00FC58C2" w:rsidRPr="00116B65" w:rsidRDefault="005D17EA">
            <w:pPr>
              <w:pStyle w:val="Firma"/>
            </w:pPr>
            <w:sdt>
              <w:sdtPr>
                <w:alias w:val="Escriba el título:"/>
                <w:tag w:val="Escriba el título:"/>
                <w:id w:val="-969590508"/>
                <w:placeholder>
                  <w:docPart w:val="F8536E3ABBC04DBAA3A46DFF31FD027F"/>
                </w:placeholder>
                <w:temporary/>
                <w:showingPlcHdr/>
                <w15:appearance w15:val="hidden"/>
              </w:sdtPr>
              <w:sdtEndPr/>
              <w:sdtContent>
                <w:r w:rsidR="003C0801" w:rsidRPr="00116B65">
                  <w:rPr>
                    <w:lang w:bidi="es-ES"/>
                  </w:rPr>
                  <w:t>Título</w:t>
                </w:r>
              </w:sdtContent>
            </w:sdt>
          </w:p>
        </w:tc>
        <w:tc>
          <w:tcPr>
            <w:tcW w:w="2580" w:type="dxa"/>
            <w:tcMar>
              <w:top w:w="432" w:type="dxa"/>
            </w:tcMar>
          </w:tcPr>
          <w:p w14:paraId="05547EF0" w14:textId="77777777" w:rsidR="00FC58C2" w:rsidRPr="00116B65" w:rsidRDefault="005D17EA">
            <w:pPr>
              <w:pStyle w:val="Firma"/>
            </w:pPr>
            <w:sdt>
              <w:sdtPr>
                <w:alias w:val="Escriba la firma:"/>
                <w:tag w:val="Escriba la firma:"/>
                <w:id w:val="-2118817645"/>
                <w:placeholder>
                  <w:docPart w:val="07F1C9C489164D198B5B63CD9777A194"/>
                </w:placeholder>
                <w:temporary/>
                <w:showingPlcHdr/>
                <w15:appearance w15:val="hidden"/>
              </w:sdtPr>
              <w:sdtEndPr/>
              <w:sdtContent>
                <w:r w:rsidR="006E67C4" w:rsidRPr="00116B65">
                  <w:rPr>
                    <w:lang w:bidi="es-ES"/>
                  </w:rPr>
                  <w:t>Firma</w:t>
                </w:r>
              </w:sdtContent>
            </w:sdt>
          </w:p>
        </w:tc>
        <w:sdt>
          <w:sdtPr>
            <w:alias w:val="Escriba la fecha:"/>
            <w:tag w:val="Escriba la fecha:"/>
            <w:id w:val="-46616584"/>
            <w:placeholder>
              <w:docPart w:val="D96F1B3FE6D349ED8B12ADA157C28DFB"/>
            </w:placeholder>
            <w:temporary/>
            <w:showingPlcHdr/>
            <w15:appearance w15:val="hidden"/>
          </w:sdtPr>
          <w:sdtEndPr/>
          <w:sdtContent>
            <w:tc>
              <w:tcPr>
                <w:tcW w:w="1620" w:type="dxa"/>
                <w:tcMar>
                  <w:top w:w="432" w:type="dxa"/>
                </w:tcMar>
              </w:tcPr>
              <w:p w14:paraId="15966979" w14:textId="77777777" w:rsidR="00FC58C2" w:rsidRPr="00116B65" w:rsidRDefault="006E67C4">
                <w:pPr>
                  <w:pStyle w:val="Firma"/>
                </w:pPr>
                <w:r w:rsidRPr="00116B65">
                  <w:rPr>
                    <w:lang w:bidi="es-ES"/>
                  </w:rPr>
                  <w:t>Fecha</w:t>
                </w:r>
                <w:r w:rsidRPr="00116B65">
                  <w:rPr>
                    <w:rStyle w:val="Textodelmarcadordeposicin"/>
                    <w:lang w:bidi="es-ES"/>
                  </w:rPr>
                  <w:t>.</w:t>
                </w:r>
              </w:p>
            </w:tc>
          </w:sdtContent>
        </w:sdt>
      </w:tr>
      <w:tr w:rsidR="00FC58C2" w:rsidRPr="00116B65" w14:paraId="5B981A05" w14:textId="77777777" w:rsidTr="005B3755">
        <w:tc>
          <w:tcPr>
            <w:tcW w:w="2580" w:type="dxa"/>
          </w:tcPr>
          <w:p w14:paraId="608ECED8" w14:textId="77777777" w:rsidR="00FC58C2" w:rsidRPr="00116B65" w:rsidRDefault="005D17EA">
            <w:pPr>
              <w:pStyle w:val="Firma"/>
            </w:pPr>
            <w:sdt>
              <w:sdtPr>
                <w:alias w:val="Escriba el nombre y apellido:"/>
                <w:tag w:val="Escriba el nombre y apellido:"/>
                <w:id w:val="-1414471853"/>
                <w:placeholder>
                  <w:docPart w:val="6AE98B5B244A422AAED59A2A82390648"/>
                </w:placeholder>
                <w:temporary/>
                <w:showingPlcHdr/>
                <w15:appearance w15:val="hidden"/>
              </w:sdtPr>
              <w:sdtEndPr/>
              <w:sdtContent>
                <w:r w:rsidR="003C0801" w:rsidRPr="00116B65">
                  <w:rPr>
                    <w:lang w:bidi="es-ES"/>
                  </w:rPr>
                  <w:t>Imprimir el nombre y apellido</w:t>
                </w:r>
              </w:sdtContent>
            </w:sdt>
          </w:p>
        </w:tc>
        <w:tc>
          <w:tcPr>
            <w:tcW w:w="2580" w:type="dxa"/>
          </w:tcPr>
          <w:p w14:paraId="61A22B74" w14:textId="77777777" w:rsidR="00FC58C2" w:rsidRPr="00116B65" w:rsidRDefault="005D17EA">
            <w:pPr>
              <w:pStyle w:val="Firma"/>
            </w:pPr>
            <w:sdt>
              <w:sdtPr>
                <w:alias w:val="Escriba el título:"/>
                <w:tag w:val="Escriba el título:"/>
                <w:id w:val="520666373"/>
                <w:placeholder>
                  <w:docPart w:val="66E97EC4829B4A4BA8D19548E3F95B11"/>
                </w:placeholder>
                <w:temporary/>
                <w:showingPlcHdr/>
                <w15:appearance w15:val="hidden"/>
              </w:sdtPr>
              <w:sdtEndPr/>
              <w:sdtContent>
                <w:r w:rsidR="003C0801" w:rsidRPr="00116B65">
                  <w:rPr>
                    <w:lang w:bidi="es-ES"/>
                  </w:rPr>
                  <w:t>Título</w:t>
                </w:r>
              </w:sdtContent>
            </w:sdt>
          </w:p>
        </w:tc>
        <w:tc>
          <w:tcPr>
            <w:tcW w:w="2580" w:type="dxa"/>
          </w:tcPr>
          <w:p w14:paraId="2569EC11" w14:textId="77777777" w:rsidR="00FC58C2" w:rsidRPr="00116B65" w:rsidRDefault="005D17EA">
            <w:pPr>
              <w:pStyle w:val="Firma"/>
            </w:pPr>
            <w:sdt>
              <w:sdtPr>
                <w:alias w:val="Escriba la firma:"/>
                <w:tag w:val="Escriba la firma:"/>
                <w:id w:val="-970969408"/>
                <w:placeholder>
                  <w:docPart w:val="DC638D267B6B4EAB90AE27B1DC05CDB4"/>
                </w:placeholder>
                <w:temporary/>
                <w:showingPlcHdr/>
                <w15:appearance w15:val="hidden"/>
              </w:sdtPr>
              <w:sdtEndPr/>
              <w:sdtContent>
                <w:r w:rsidR="006E67C4" w:rsidRPr="00116B65">
                  <w:rPr>
                    <w:lang w:bidi="es-ES"/>
                  </w:rPr>
                  <w:t>Firma</w:t>
                </w:r>
              </w:sdtContent>
            </w:sdt>
          </w:p>
        </w:tc>
        <w:sdt>
          <w:sdtPr>
            <w:alias w:val="Escriba la fecha:"/>
            <w:tag w:val="Escriba la fecha:"/>
            <w:id w:val="1475718508"/>
            <w:placeholder>
              <w:docPart w:val="F3BAEFBF64C846C9A285B4C594D246FC"/>
            </w:placeholder>
            <w:temporary/>
            <w:showingPlcHdr/>
            <w15:appearance w15:val="hidden"/>
          </w:sdtPr>
          <w:sdtEndPr/>
          <w:sdtContent>
            <w:tc>
              <w:tcPr>
                <w:tcW w:w="1620" w:type="dxa"/>
              </w:tcPr>
              <w:p w14:paraId="6B92035E" w14:textId="77777777" w:rsidR="00FC58C2" w:rsidRPr="00116B65" w:rsidRDefault="006E67C4">
                <w:pPr>
                  <w:pStyle w:val="Firma"/>
                </w:pPr>
                <w:r w:rsidRPr="00116B65">
                  <w:rPr>
                    <w:lang w:bidi="es-ES"/>
                  </w:rPr>
                  <w:t>Fecha</w:t>
                </w:r>
                <w:r w:rsidRPr="00116B65">
                  <w:rPr>
                    <w:rStyle w:val="Textodelmarcadordeposicin"/>
                    <w:lang w:bidi="es-ES"/>
                  </w:rPr>
                  <w:t>.</w:t>
                </w:r>
              </w:p>
            </w:tc>
          </w:sdtContent>
        </w:sdt>
      </w:tr>
      <w:tr w:rsidR="00FC58C2" w:rsidRPr="00116B65" w14:paraId="274972D6" w14:textId="77777777" w:rsidTr="005B3755">
        <w:tc>
          <w:tcPr>
            <w:tcW w:w="2580" w:type="dxa"/>
          </w:tcPr>
          <w:p w14:paraId="752B08CE" w14:textId="77777777" w:rsidR="00FC58C2" w:rsidRPr="00116B65" w:rsidRDefault="005D17EA">
            <w:pPr>
              <w:pStyle w:val="Firma"/>
            </w:pPr>
            <w:sdt>
              <w:sdtPr>
                <w:alias w:val="Escriba el nombre y apellido:"/>
                <w:tag w:val="Escriba el nombre y apellido:"/>
                <w:id w:val="1502077586"/>
                <w:placeholder>
                  <w:docPart w:val="D0BAF219B0EE446885B26F3BD7A58F04"/>
                </w:placeholder>
                <w:temporary/>
                <w:showingPlcHdr/>
                <w15:appearance w15:val="hidden"/>
              </w:sdtPr>
              <w:sdtEndPr/>
              <w:sdtContent>
                <w:r w:rsidR="003C0801" w:rsidRPr="00116B65">
                  <w:rPr>
                    <w:lang w:bidi="es-ES"/>
                  </w:rPr>
                  <w:t>Imprimir el nombre y apellido</w:t>
                </w:r>
              </w:sdtContent>
            </w:sdt>
          </w:p>
        </w:tc>
        <w:tc>
          <w:tcPr>
            <w:tcW w:w="2580" w:type="dxa"/>
          </w:tcPr>
          <w:p w14:paraId="0EFDC29F" w14:textId="77777777" w:rsidR="00FC58C2" w:rsidRPr="00116B65" w:rsidRDefault="005D17EA">
            <w:pPr>
              <w:pStyle w:val="Firma"/>
            </w:pPr>
            <w:sdt>
              <w:sdtPr>
                <w:alias w:val="Escriba el título:"/>
                <w:tag w:val="Escriba el título:"/>
                <w:id w:val="-1455549676"/>
                <w:placeholder>
                  <w:docPart w:val="293D9949E22446F4BBDED0245A2F1F60"/>
                </w:placeholder>
                <w:temporary/>
                <w:showingPlcHdr/>
                <w15:appearance w15:val="hidden"/>
              </w:sdtPr>
              <w:sdtEndPr/>
              <w:sdtContent>
                <w:r w:rsidR="003C0801" w:rsidRPr="00116B65">
                  <w:rPr>
                    <w:lang w:bidi="es-ES"/>
                  </w:rPr>
                  <w:t>Título</w:t>
                </w:r>
              </w:sdtContent>
            </w:sdt>
          </w:p>
        </w:tc>
        <w:tc>
          <w:tcPr>
            <w:tcW w:w="2580" w:type="dxa"/>
          </w:tcPr>
          <w:p w14:paraId="382003F0" w14:textId="77777777" w:rsidR="00FC58C2" w:rsidRPr="00116B65" w:rsidRDefault="005D17EA">
            <w:pPr>
              <w:pStyle w:val="Firma"/>
            </w:pPr>
            <w:sdt>
              <w:sdtPr>
                <w:alias w:val="Escriba la firma:"/>
                <w:tag w:val="Escriba la firma:"/>
                <w:id w:val="920446254"/>
                <w:placeholder>
                  <w:docPart w:val="53B0C9E7308C4D92937E800A14259AE3"/>
                </w:placeholder>
                <w:temporary/>
                <w:showingPlcHdr/>
                <w15:appearance w15:val="hidden"/>
              </w:sdtPr>
              <w:sdtEndPr/>
              <w:sdtContent>
                <w:r w:rsidR="006E67C4" w:rsidRPr="00116B65">
                  <w:rPr>
                    <w:lang w:bidi="es-ES"/>
                  </w:rPr>
                  <w:t>Firma</w:t>
                </w:r>
              </w:sdtContent>
            </w:sdt>
          </w:p>
        </w:tc>
        <w:sdt>
          <w:sdtPr>
            <w:alias w:val="Escriba la fecha:"/>
            <w:tag w:val="Escriba la fecha:"/>
            <w:id w:val="-720435540"/>
            <w:placeholder>
              <w:docPart w:val="E68352AE593D49C6A93BB275EB13C495"/>
            </w:placeholder>
            <w:temporary/>
            <w:showingPlcHdr/>
            <w15:appearance w15:val="hidden"/>
          </w:sdtPr>
          <w:sdtEndPr/>
          <w:sdtContent>
            <w:tc>
              <w:tcPr>
                <w:tcW w:w="1620" w:type="dxa"/>
              </w:tcPr>
              <w:p w14:paraId="3F43CE2D" w14:textId="77777777" w:rsidR="00FC58C2" w:rsidRPr="00116B65" w:rsidRDefault="006E67C4">
                <w:pPr>
                  <w:pStyle w:val="Firma"/>
                </w:pPr>
                <w:r w:rsidRPr="00116B65">
                  <w:rPr>
                    <w:lang w:bidi="es-ES"/>
                  </w:rPr>
                  <w:t>Fecha</w:t>
                </w:r>
                <w:r w:rsidRPr="00116B65">
                  <w:rPr>
                    <w:rStyle w:val="Textodelmarcadordeposicin"/>
                    <w:lang w:bidi="es-ES"/>
                  </w:rPr>
                  <w:t>.</w:t>
                </w:r>
              </w:p>
            </w:tc>
          </w:sdtContent>
        </w:sdt>
      </w:tr>
      <w:tr w:rsidR="00FC58C2" w:rsidRPr="00116B65" w14:paraId="46A66BA4" w14:textId="77777777" w:rsidTr="005B3755">
        <w:tc>
          <w:tcPr>
            <w:tcW w:w="2580" w:type="dxa"/>
          </w:tcPr>
          <w:p w14:paraId="47C73117" w14:textId="77777777" w:rsidR="00FC58C2" w:rsidRPr="00116B65" w:rsidRDefault="005D17EA">
            <w:pPr>
              <w:pStyle w:val="Firma"/>
            </w:pPr>
            <w:sdt>
              <w:sdtPr>
                <w:alias w:val="Escriba el nombre y apellido:"/>
                <w:tag w:val="Escriba el nombre y apellido:"/>
                <w:id w:val="-1842692674"/>
                <w:placeholder>
                  <w:docPart w:val="8736DDA730B64BA6B1E83744796B61B3"/>
                </w:placeholder>
                <w:temporary/>
                <w:showingPlcHdr/>
                <w15:appearance w15:val="hidden"/>
              </w:sdtPr>
              <w:sdtEndPr/>
              <w:sdtContent>
                <w:r w:rsidR="003C0801" w:rsidRPr="00116B65">
                  <w:rPr>
                    <w:lang w:bidi="es-ES"/>
                  </w:rPr>
                  <w:t>Imprimir el nombre y apellido</w:t>
                </w:r>
              </w:sdtContent>
            </w:sdt>
          </w:p>
        </w:tc>
        <w:tc>
          <w:tcPr>
            <w:tcW w:w="2580" w:type="dxa"/>
          </w:tcPr>
          <w:p w14:paraId="3FB325C8" w14:textId="77777777" w:rsidR="00FC58C2" w:rsidRPr="00116B65" w:rsidRDefault="005D17EA">
            <w:pPr>
              <w:pStyle w:val="Firma"/>
            </w:pPr>
            <w:sdt>
              <w:sdtPr>
                <w:alias w:val="Escriba el título:"/>
                <w:tag w:val="Escriba el título:"/>
                <w:id w:val="589198236"/>
                <w:placeholder>
                  <w:docPart w:val="586FFD2EF80741EF95D5FCD47938A550"/>
                </w:placeholder>
                <w:temporary/>
                <w:showingPlcHdr/>
                <w15:appearance w15:val="hidden"/>
              </w:sdtPr>
              <w:sdtEndPr/>
              <w:sdtContent>
                <w:r w:rsidR="003C0801" w:rsidRPr="00116B65">
                  <w:rPr>
                    <w:lang w:bidi="es-ES"/>
                  </w:rPr>
                  <w:t>Título</w:t>
                </w:r>
              </w:sdtContent>
            </w:sdt>
          </w:p>
        </w:tc>
        <w:tc>
          <w:tcPr>
            <w:tcW w:w="2580" w:type="dxa"/>
          </w:tcPr>
          <w:p w14:paraId="56BD4F1C" w14:textId="77777777" w:rsidR="00FC58C2" w:rsidRPr="00116B65" w:rsidRDefault="005D17EA">
            <w:pPr>
              <w:pStyle w:val="Firma"/>
            </w:pPr>
            <w:sdt>
              <w:sdtPr>
                <w:alias w:val="Escriba la firma:"/>
                <w:tag w:val="Escriba la firma:"/>
                <w:id w:val="1400642670"/>
                <w:placeholder>
                  <w:docPart w:val="A0ADB55521004E16B5609B20E46EB3D5"/>
                </w:placeholder>
                <w:temporary/>
                <w:showingPlcHdr/>
                <w15:appearance w15:val="hidden"/>
              </w:sdtPr>
              <w:sdtEndPr/>
              <w:sdtContent>
                <w:r w:rsidR="006E67C4" w:rsidRPr="00116B65">
                  <w:rPr>
                    <w:lang w:bidi="es-ES"/>
                  </w:rPr>
                  <w:t>Firma</w:t>
                </w:r>
              </w:sdtContent>
            </w:sdt>
          </w:p>
        </w:tc>
        <w:sdt>
          <w:sdtPr>
            <w:alias w:val="Escriba la fecha:"/>
            <w:tag w:val="Escriba la fecha:"/>
            <w:id w:val="655876174"/>
            <w:placeholder>
              <w:docPart w:val="705DFEDFCC104DA09F4D95162091AB62"/>
            </w:placeholder>
            <w:temporary/>
            <w:showingPlcHdr/>
            <w15:appearance w15:val="hidden"/>
          </w:sdtPr>
          <w:sdtEndPr/>
          <w:sdtContent>
            <w:tc>
              <w:tcPr>
                <w:tcW w:w="1620" w:type="dxa"/>
              </w:tcPr>
              <w:p w14:paraId="3790BCC4" w14:textId="77777777" w:rsidR="00FC58C2" w:rsidRPr="00116B65" w:rsidRDefault="006E67C4">
                <w:pPr>
                  <w:pStyle w:val="Firma"/>
                </w:pPr>
                <w:r w:rsidRPr="00116B65">
                  <w:rPr>
                    <w:lang w:bidi="es-ES"/>
                  </w:rPr>
                  <w:t>Fecha</w:t>
                </w:r>
                <w:r w:rsidRPr="00116B65">
                  <w:rPr>
                    <w:rStyle w:val="Textodelmarcadordeposicin"/>
                    <w:lang w:bidi="es-ES"/>
                  </w:rPr>
                  <w:t>.</w:t>
                </w:r>
              </w:p>
            </w:tc>
          </w:sdtContent>
        </w:sdt>
      </w:tr>
      <w:tr w:rsidR="00FC58C2" w:rsidRPr="00116B65" w14:paraId="44D56EB0" w14:textId="77777777" w:rsidTr="005B3755">
        <w:tc>
          <w:tcPr>
            <w:tcW w:w="2580" w:type="dxa"/>
          </w:tcPr>
          <w:p w14:paraId="797C5482" w14:textId="77777777" w:rsidR="00FC58C2" w:rsidRPr="00116B65" w:rsidRDefault="005D17EA">
            <w:pPr>
              <w:pStyle w:val="Firma"/>
            </w:pPr>
            <w:sdt>
              <w:sdtPr>
                <w:alias w:val="Escriba el nombre y apellido:"/>
                <w:tag w:val="Escriba el nombre y apellido:"/>
                <w:id w:val="-524090874"/>
                <w:placeholder>
                  <w:docPart w:val="717F1741011A4D599B634CA1C5BDD9B2"/>
                </w:placeholder>
                <w:temporary/>
                <w:showingPlcHdr/>
                <w15:appearance w15:val="hidden"/>
              </w:sdtPr>
              <w:sdtEndPr/>
              <w:sdtContent>
                <w:r w:rsidR="003C0801" w:rsidRPr="00116B65">
                  <w:rPr>
                    <w:lang w:bidi="es-ES"/>
                  </w:rPr>
                  <w:t>Imprimir el nombre y apellido</w:t>
                </w:r>
              </w:sdtContent>
            </w:sdt>
          </w:p>
        </w:tc>
        <w:tc>
          <w:tcPr>
            <w:tcW w:w="2580" w:type="dxa"/>
          </w:tcPr>
          <w:p w14:paraId="31C2E894" w14:textId="77777777" w:rsidR="00FC58C2" w:rsidRPr="00116B65" w:rsidRDefault="005D17EA">
            <w:pPr>
              <w:pStyle w:val="Firma"/>
            </w:pPr>
            <w:sdt>
              <w:sdtPr>
                <w:alias w:val="Escriba el título:"/>
                <w:tag w:val="Escriba el título:"/>
                <w:id w:val="503017985"/>
                <w:placeholder>
                  <w:docPart w:val="8911AF5D78CF4A97935C95781C105EE8"/>
                </w:placeholder>
                <w:temporary/>
                <w:showingPlcHdr/>
                <w15:appearance w15:val="hidden"/>
              </w:sdtPr>
              <w:sdtEndPr/>
              <w:sdtContent>
                <w:r w:rsidR="003C0801" w:rsidRPr="00116B65">
                  <w:rPr>
                    <w:lang w:bidi="es-ES"/>
                  </w:rPr>
                  <w:t>Título</w:t>
                </w:r>
              </w:sdtContent>
            </w:sdt>
          </w:p>
        </w:tc>
        <w:tc>
          <w:tcPr>
            <w:tcW w:w="2580" w:type="dxa"/>
          </w:tcPr>
          <w:p w14:paraId="1D61383B" w14:textId="77777777" w:rsidR="00FC58C2" w:rsidRPr="00116B65" w:rsidRDefault="005D17EA">
            <w:pPr>
              <w:pStyle w:val="Firma"/>
            </w:pPr>
            <w:sdt>
              <w:sdtPr>
                <w:alias w:val="Escriba la firma:"/>
                <w:tag w:val="Escriba la firma:"/>
                <w:id w:val="1844502329"/>
                <w:placeholder>
                  <w:docPart w:val="6692109FD89E4B9280874DF94F5E96B3"/>
                </w:placeholder>
                <w:temporary/>
                <w:showingPlcHdr/>
                <w15:appearance w15:val="hidden"/>
              </w:sdtPr>
              <w:sdtEndPr/>
              <w:sdtContent>
                <w:r w:rsidR="006E67C4" w:rsidRPr="00116B65">
                  <w:rPr>
                    <w:lang w:bidi="es-ES"/>
                  </w:rPr>
                  <w:t>Firma</w:t>
                </w:r>
              </w:sdtContent>
            </w:sdt>
          </w:p>
        </w:tc>
        <w:sdt>
          <w:sdtPr>
            <w:alias w:val="Escriba la fecha:"/>
            <w:tag w:val="Escriba la fecha:"/>
            <w:id w:val="1928227031"/>
            <w:placeholder>
              <w:docPart w:val="CC95C1F4F3EE4A7C8EF9EF5D9F73541E"/>
            </w:placeholder>
            <w:temporary/>
            <w:showingPlcHdr/>
            <w15:appearance w15:val="hidden"/>
          </w:sdtPr>
          <w:sdtEndPr/>
          <w:sdtContent>
            <w:tc>
              <w:tcPr>
                <w:tcW w:w="1620" w:type="dxa"/>
              </w:tcPr>
              <w:p w14:paraId="35B6E755" w14:textId="77777777" w:rsidR="00FC58C2" w:rsidRPr="00116B65" w:rsidRDefault="006E67C4">
                <w:pPr>
                  <w:pStyle w:val="Firma"/>
                </w:pPr>
                <w:r w:rsidRPr="00116B65">
                  <w:rPr>
                    <w:lang w:bidi="es-ES"/>
                  </w:rPr>
                  <w:t>Fecha</w:t>
                </w:r>
                <w:r w:rsidRPr="00116B65">
                  <w:rPr>
                    <w:rStyle w:val="Textodelmarcadordeposicin"/>
                    <w:lang w:bidi="es-ES"/>
                  </w:rPr>
                  <w:t>.</w:t>
                </w:r>
              </w:p>
            </w:tc>
          </w:sdtContent>
        </w:sdt>
      </w:tr>
      <w:tr w:rsidR="00FC58C2" w:rsidRPr="00116B65" w14:paraId="6FE789DA" w14:textId="77777777" w:rsidTr="005B3755">
        <w:tc>
          <w:tcPr>
            <w:tcW w:w="2580" w:type="dxa"/>
          </w:tcPr>
          <w:p w14:paraId="4B04225D" w14:textId="77777777" w:rsidR="00FC58C2" w:rsidRPr="00116B65" w:rsidRDefault="005D17EA">
            <w:pPr>
              <w:pStyle w:val="Firma"/>
            </w:pPr>
            <w:sdt>
              <w:sdtPr>
                <w:alias w:val="Escriba el nombre y apellido:"/>
                <w:tag w:val="Escriba el nombre y apellido:"/>
                <w:id w:val="2054428702"/>
                <w:placeholder>
                  <w:docPart w:val="E32D64F9D52D4FA89928B6C46E09CA54"/>
                </w:placeholder>
                <w:temporary/>
                <w:showingPlcHdr/>
                <w15:appearance w15:val="hidden"/>
              </w:sdtPr>
              <w:sdtEndPr/>
              <w:sdtContent>
                <w:r w:rsidR="003C0801" w:rsidRPr="00116B65">
                  <w:rPr>
                    <w:lang w:bidi="es-ES"/>
                  </w:rPr>
                  <w:t>Imprimir el nombre y apellido</w:t>
                </w:r>
              </w:sdtContent>
            </w:sdt>
          </w:p>
        </w:tc>
        <w:tc>
          <w:tcPr>
            <w:tcW w:w="2580" w:type="dxa"/>
          </w:tcPr>
          <w:p w14:paraId="78A72E1C" w14:textId="77777777" w:rsidR="00FC58C2" w:rsidRPr="00116B65" w:rsidRDefault="005D17EA">
            <w:pPr>
              <w:pStyle w:val="Firma"/>
            </w:pPr>
            <w:sdt>
              <w:sdtPr>
                <w:alias w:val="Escriba el título:"/>
                <w:tag w:val="Escriba el título:"/>
                <w:id w:val="-1271932785"/>
                <w:placeholder>
                  <w:docPart w:val="F2FC37B62947454E9308314A415D62D7"/>
                </w:placeholder>
                <w:temporary/>
                <w:showingPlcHdr/>
                <w15:appearance w15:val="hidden"/>
              </w:sdtPr>
              <w:sdtEndPr/>
              <w:sdtContent>
                <w:r w:rsidR="003C0801" w:rsidRPr="00116B65">
                  <w:rPr>
                    <w:lang w:bidi="es-ES"/>
                  </w:rPr>
                  <w:t>Título</w:t>
                </w:r>
              </w:sdtContent>
            </w:sdt>
          </w:p>
        </w:tc>
        <w:tc>
          <w:tcPr>
            <w:tcW w:w="2580" w:type="dxa"/>
          </w:tcPr>
          <w:p w14:paraId="40A0F0B1" w14:textId="77777777" w:rsidR="00FC58C2" w:rsidRPr="00116B65" w:rsidRDefault="005D17EA">
            <w:pPr>
              <w:pStyle w:val="Firma"/>
            </w:pPr>
            <w:sdt>
              <w:sdtPr>
                <w:alias w:val="Escriba la firma:"/>
                <w:tag w:val="Escriba la firma:"/>
                <w:id w:val="-646667576"/>
                <w:placeholder>
                  <w:docPart w:val="34CD235A617D431D88020F4A77BDD7D8"/>
                </w:placeholder>
                <w:temporary/>
                <w:showingPlcHdr/>
                <w15:appearance w15:val="hidden"/>
              </w:sdtPr>
              <w:sdtEndPr/>
              <w:sdtContent>
                <w:r w:rsidR="006E67C4" w:rsidRPr="00116B65">
                  <w:rPr>
                    <w:lang w:bidi="es-ES"/>
                  </w:rPr>
                  <w:t>Firma</w:t>
                </w:r>
              </w:sdtContent>
            </w:sdt>
          </w:p>
        </w:tc>
        <w:sdt>
          <w:sdtPr>
            <w:alias w:val="Escriba la fecha:"/>
            <w:tag w:val="Escriba la fecha:"/>
            <w:id w:val="-1267918368"/>
            <w:placeholder>
              <w:docPart w:val="932238FDE4E844B890A14EC82C9F5848"/>
            </w:placeholder>
            <w:temporary/>
            <w:showingPlcHdr/>
            <w15:appearance w15:val="hidden"/>
          </w:sdtPr>
          <w:sdtEndPr/>
          <w:sdtContent>
            <w:tc>
              <w:tcPr>
                <w:tcW w:w="1620" w:type="dxa"/>
              </w:tcPr>
              <w:p w14:paraId="793E8E57" w14:textId="77777777" w:rsidR="00FC58C2" w:rsidRPr="00116B65" w:rsidRDefault="006E67C4">
                <w:pPr>
                  <w:pStyle w:val="Firma"/>
                </w:pPr>
                <w:r w:rsidRPr="00116B65">
                  <w:rPr>
                    <w:lang w:bidi="es-ES"/>
                  </w:rPr>
                  <w:t>Fecha</w:t>
                </w:r>
                <w:r w:rsidRPr="00116B65">
                  <w:rPr>
                    <w:rStyle w:val="Textodelmarcadordeposicin"/>
                    <w:lang w:bidi="es-ES"/>
                  </w:rPr>
                  <w:t>.</w:t>
                </w:r>
              </w:p>
            </w:tc>
          </w:sdtContent>
        </w:sdt>
      </w:tr>
      <w:tr w:rsidR="00FC58C2" w:rsidRPr="00116B65" w14:paraId="715C5711" w14:textId="77777777" w:rsidTr="005B3755">
        <w:tc>
          <w:tcPr>
            <w:tcW w:w="2580" w:type="dxa"/>
          </w:tcPr>
          <w:p w14:paraId="20A05FEA" w14:textId="77777777" w:rsidR="00FC58C2" w:rsidRPr="00116B65" w:rsidRDefault="005D17EA">
            <w:pPr>
              <w:pStyle w:val="Firma"/>
            </w:pPr>
            <w:sdt>
              <w:sdtPr>
                <w:alias w:val="Escriba el nombre y apellido:"/>
                <w:tag w:val="Escriba el nombre y apellido:"/>
                <w:id w:val="-542749601"/>
                <w:placeholder>
                  <w:docPart w:val="C96598B93A474402851241EAD4453FB8"/>
                </w:placeholder>
                <w:temporary/>
                <w:showingPlcHdr/>
                <w15:appearance w15:val="hidden"/>
              </w:sdtPr>
              <w:sdtEndPr/>
              <w:sdtContent>
                <w:r w:rsidR="003C0801" w:rsidRPr="00116B65">
                  <w:rPr>
                    <w:lang w:bidi="es-ES"/>
                  </w:rPr>
                  <w:t>Imprimir el nombre y apellido</w:t>
                </w:r>
              </w:sdtContent>
            </w:sdt>
          </w:p>
        </w:tc>
        <w:tc>
          <w:tcPr>
            <w:tcW w:w="2580" w:type="dxa"/>
          </w:tcPr>
          <w:p w14:paraId="438C6741" w14:textId="77777777" w:rsidR="00FC58C2" w:rsidRPr="00116B65" w:rsidRDefault="005D17EA">
            <w:pPr>
              <w:pStyle w:val="Firma"/>
            </w:pPr>
            <w:sdt>
              <w:sdtPr>
                <w:alias w:val="Escriba el título:"/>
                <w:tag w:val="Escriba el título:"/>
                <w:id w:val="-166021798"/>
                <w:placeholder>
                  <w:docPart w:val="76708E473EE54747B68A94694154756F"/>
                </w:placeholder>
                <w:temporary/>
                <w:showingPlcHdr/>
                <w15:appearance w15:val="hidden"/>
              </w:sdtPr>
              <w:sdtEndPr/>
              <w:sdtContent>
                <w:r w:rsidR="003C0801" w:rsidRPr="00116B65">
                  <w:rPr>
                    <w:lang w:bidi="es-ES"/>
                  </w:rPr>
                  <w:t>Título</w:t>
                </w:r>
              </w:sdtContent>
            </w:sdt>
          </w:p>
        </w:tc>
        <w:tc>
          <w:tcPr>
            <w:tcW w:w="2580" w:type="dxa"/>
          </w:tcPr>
          <w:p w14:paraId="7C61FAE2" w14:textId="77777777" w:rsidR="00FC58C2" w:rsidRPr="00116B65" w:rsidRDefault="005D17EA">
            <w:pPr>
              <w:pStyle w:val="Firma"/>
            </w:pPr>
            <w:sdt>
              <w:sdtPr>
                <w:alias w:val="Escriba la firma:"/>
                <w:tag w:val="Escriba la firma:"/>
                <w:id w:val="458848719"/>
                <w:placeholder>
                  <w:docPart w:val="C0D7B5B7FE804DA58B8D41819762FC94"/>
                </w:placeholder>
                <w:temporary/>
                <w:showingPlcHdr/>
                <w15:appearance w15:val="hidden"/>
              </w:sdtPr>
              <w:sdtEndPr/>
              <w:sdtContent>
                <w:r w:rsidR="006E67C4" w:rsidRPr="00116B65">
                  <w:rPr>
                    <w:lang w:bidi="es-ES"/>
                  </w:rPr>
                  <w:t>Firma</w:t>
                </w:r>
              </w:sdtContent>
            </w:sdt>
          </w:p>
        </w:tc>
        <w:sdt>
          <w:sdtPr>
            <w:alias w:val="Escriba la fecha:"/>
            <w:tag w:val="Escriba la fecha:"/>
            <w:id w:val="-780340635"/>
            <w:placeholder>
              <w:docPart w:val="704CE9A748C84553B892B6AEA6F35B0C"/>
            </w:placeholder>
            <w:temporary/>
            <w:showingPlcHdr/>
            <w15:appearance w15:val="hidden"/>
          </w:sdtPr>
          <w:sdtEndPr/>
          <w:sdtContent>
            <w:tc>
              <w:tcPr>
                <w:tcW w:w="1620" w:type="dxa"/>
              </w:tcPr>
              <w:p w14:paraId="55E29AE0" w14:textId="77777777" w:rsidR="00FC58C2" w:rsidRPr="00116B65" w:rsidRDefault="006E67C4">
                <w:pPr>
                  <w:pStyle w:val="Firma"/>
                </w:pPr>
                <w:r w:rsidRPr="00116B65">
                  <w:rPr>
                    <w:lang w:bidi="es-ES"/>
                  </w:rPr>
                  <w:t>Fecha</w:t>
                </w:r>
                <w:r w:rsidRPr="00116B65">
                  <w:rPr>
                    <w:rStyle w:val="Textodelmarcadordeposicin"/>
                    <w:lang w:bidi="es-ES"/>
                  </w:rPr>
                  <w:t>.</w:t>
                </w:r>
              </w:p>
            </w:tc>
          </w:sdtContent>
        </w:sdt>
      </w:tr>
      <w:tr w:rsidR="00FC58C2" w:rsidRPr="00116B65" w14:paraId="3439A07C" w14:textId="77777777" w:rsidTr="005B3755">
        <w:tc>
          <w:tcPr>
            <w:tcW w:w="2580" w:type="dxa"/>
          </w:tcPr>
          <w:p w14:paraId="7E852341" w14:textId="77777777" w:rsidR="00FC58C2" w:rsidRPr="00116B65" w:rsidRDefault="005D17EA">
            <w:pPr>
              <w:pStyle w:val="Firma"/>
            </w:pPr>
            <w:sdt>
              <w:sdtPr>
                <w:alias w:val="Escriba el nombre y apellido:"/>
                <w:tag w:val="Escriba el nombre y apellido:"/>
                <w:id w:val="1250688341"/>
                <w:placeholder>
                  <w:docPart w:val="F451D06DF5D7429CA87C4F3C0611BD41"/>
                </w:placeholder>
                <w:temporary/>
                <w:showingPlcHdr/>
                <w15:appearance w15:val="hidden"/>
              </w:sdtPr>
              <w:sdtEndPr/>
              <w:sdtContent>
                <w:r w:rsidR="000C1EF1" w:rsidRPr="00116B65">
                  <w:rPr>
                    <w:lang w:bidi="es-ES"/>
                  </w:rPr>
                  <w:t>Imprimir el nombre y apellido</w:t>
                </w:r>
              </w:sdtContent>
            </w:sdt>
          </w:p>
        </w:tc>
        <w:tc>
          <w:tcPr>
            <w:tcW w:w="2580" w:type="dxa"/>
          </w:tcPr>
          <w:p w14:paraId="54A66D06" w14:textId="77777777" w:rsidR="00FC58C2" w:rsidRPr="00116B65" w:rsidRDefault="005D17EA">
            <w:pPr>
              <w:pStyle w:val="Firma"/>
            </w:pPr>
            <w:sdt>
              <w:sdtPr>
                <w:alias w:val="Escriba el título:"/>
                <w:tag w:val="Escriba el título:"/>
                <w:id w:val="-1315023494"/>
                <w:placeholder>
                  <w:docPart w:val="0D274D2E8188491CAB37A5F5EABFC541"/>
                </w:placeholder>
                <w:temporary/>
                <w:showingPlcHdr/>
                <w15:appearance w15:val="hidden"/>
              </w:sdtPr>
              <w:sdtEndPr/>
              <w:sdtContent>
                <w:r w:rsidR="000C1EF1" w:rsidRPr="00116B65">
                  <w:rPr>
                    <w:lang w:bidi="es-ES"/>
                  </w:rPr>
                  <w:t>Título</w:t>
                </w:r>
              </w:sdtContent>
            </w:sdt>
          </w:p>
        </w:tc>
        <w:tc>
          <w:tcPr>
            <w:tcW w:w="2580" w:type="dxa"/>
          </w:tcPr>
          <w:p w14:paraId="0FB15520" w14:textId="77777777" w:rsidR="00FC58C2" w:rsidRPr="00116B65" w:rsidRDefault="005D17EA">
            <w:pPr>
              <w:pStyle w:val="Firma"/>
            </w:pPr>
            <w:sdt>
              <w:sdtPr>
                <w:alias w:val="Escriba la firma:"/>
                <w:tag w:val="Escriba la firma:"/>
                <w:id w:val="-1593396069"/>
                <w:placeholder>
                  <w:docPart w:val="81088A2636F24C9398747D251BDA1873"/>
                </w:placeholder>
                <w:temporary/>
                <w:showingPlcHdr/>
                <w15:appearance w15:val="hidden"/>
              </w:sdtPr>
              <w:sdtEndPr/>
              <w:sdtContent>
                <w:r w:rsidR="000C1EF1" w:rsidRPr="00116B65">
                  <w:rPr>
                    <w:lang w:bidi="es-ES"/>
                  </w:rPr>
                  <w:t>Firma</w:t>
                </w:r>
              </w:sdtContent>
            </w:sdt>
          </w:p>
        </w:tc>
        <w:sdt>
          <w:sdtPr>
            <w:alias w:val="Escriba la fecha:"/>
            <w:tag w:val="Escriba la fecha:"/>
            <w:id w:val="-200245410"/>
            <w:placeholder>
              <w:docPart w:val="B0781A5CDA1F4C1BA2E33C40B74E2799"/>
            </w:placeholder>
            <w:temporary/>
            <w:showingPlcHdr/>
            <w15:appearance w15:val="hidden"/>
          </w:sdtPr>
          <w:sdtEndPr/>
          <w:sdtContent>
            <w:tc>
              <w:tcPr>
                <w:tcW w:w="1620" w:type="dxa"/>
              </w:tcPr>
              <w:p w14:paraId="211B6D37" w14:textId="77777777" w:rsidR="00FC58C2" w:rsidRPr="00116B65" w:rsidRDefault="006E67C4">
                <w:pPr>
                  <w:pStyle w:val="Firma"/>
                </w:pPr>
                <w:r w:rsidRPr="00116B65">
                  <w:rPr>
                    <w:lang w:bidi="es-ES"/>
                  </w:rPr>
                  <w:t>Fecha</w:t>
                </w:r>
                <w:r w:rsidRPr="00116B65">
                  <w:rPr>
                    <w:rStyle w:val="Textodelmarcadordeposicin"/>
                    <w:lang w:bidi="es-ES"/>
                  </w:rPr>
                  <w:t>.</w:t>
                </w:r>
              </w:p>
            </w:tc>
          </w:sdtContent>
        </w:sdt>
      </w:tr>
      <w:tr w:rsidR="00FC58C2" w:rsidRPr="00116B65" w14:paraId="6E45E5D0" w14:textId="77777777" w:rsidTr="005B3755">
        <w:sdt>
          <w:sdtPr>
            <w:alias w:val="Escriba el nombre y apellido:"/>
            <w:tag w:val="Escriba el nombre y apellido:"/>
            <w:id w:val="1800806201"/>
            <w:placeholder>
              <w:docPart w:val="D537944291B24124A2B349A1346EBDC6"/>
            </w:placeholder>
            <w:temporary/>
            <w:showingPlcHdr/>
            <w15:appearance w15:val="hidden"/>
          </w:sdtPr>
          <w:sdtEndPr/>
          <w:sdtContent>
            <w:tc>
              <w:tcPr>
                <w:tcW w:w="2580" w:type="dxa"/>
                <w:tcMar>
                  <w:bottom w:w="0" w:type="dxa"/>
                </w:tcMar>
              </w:tcPr>
              <w:p w14:paraId="21CE9628" w14:textId="77777777" w:rsidR="00FC58C2" w:rsidRPr="00116B65" w:rsidRDefault="006E67C4">
                <w:pPr>
                  <w:pStyle w:val="Firma"/>
                </w:pPr>
                <w:r w:rsidRPr="00116B65">
                  <w:rPr>
                    <w:lang w:bidi="es-ES"/>
                  </w:rPr>
                  <w:t>Imprimir el nombre y apellido</w:t>
                </w:r>
              </w:p>
            </w:tc>
          </w:sdtContent>
        </w:sdt>
        <w:tc>
          <w:tcPr>
            <w:tcW w:w="2580" w:type="dxa"/>
            <w:tcMar>
              <w:bottom w:w="0" w:type="dxa"/>
            </w:tcMar>
          </w:tcPr>
          <w:p w14:paraId="0D633F98" w14:textId="77777777" w:rsidR="00FC58C2" w:rsidRPr="00116B65" w:rsidRDefault="005D17EA">
            <w:pPr>
              <w:pStyle w:val="Firma"/>
            </w:pPr>
            <w:sdt>
              <w:sdtPr>
                <w:alias w:val="Escriba el título:"/>
                <w:tag w:val="Escriba el título:"/>
                <w:id w:val="-658460029"/>
                <w:placeholder>
                  <w:docPart w:val="8EC0D026B39742CCB76CBD6E23FDB077"/>
                </w:placeholder>
                <w:temporary/>
                <w:showingPlcHdr/>
                <w15:appearance w15:val="hidden"/>
              </w:sdtPr>
              <w:sdtEndPr/>
              <w:sdtContent>
                <w:r w:rsidR="006E67C4" w:rsidRPr="00116B65">
                  <w:rPr>
                    <w:lang w:bidi="es-ES"/>
                  </w:rPr>
                  <w:t>Título</w:t>
                </w:r>
              </w:sdtContent>
            </w:sdt>
          </w:p>
        </w:tc>
        <w:tc>
          <w:tcPr>
            <w:tcW w:w="2580" w:type="dxa"/>
            <w:tcMar>
              <w:bottom w:w="0" w:type="dxa"/>
            </w:tcMar>
          </w:tcPr>
          <w:p w14:paraId="338B7380" w14:textId="77777777" w:rsidR="00FC58C2" w:rsidRPr="00116B65" w:rsidRDefault="005D17EA">
            <w:pPr>
              <w:pStyle w:val="Firma"/>
            </w:pPr>
            <w:sdt>
              <w:sdtPr>
                <w:alias w:val="Escriba la firma:"/>
                <w:tag w:val="Escriba la firma:"/>
                <w:id w:val="36552473"/>
                <w:placeholder>
                  <w:docPart w:val="0960507A91F34DB0AB2384AD951DA8EA"/>
                </w:placeholder>
                <w:temporary/>
                <w:showingPlcHdr/>
                <w15:appearance w15:val="hidden"/>
              </w:sdtPr>
              <w:sdtEndPr/>
              <w:sdtContent>
                <w:r w:rsidR="006E67C4" w:rsidRPr="00116B65">
                  <w:rPr>
                    <w:lang w:bidi="es-ES"/>
                  </w:rPr>
                  <w:t>Firma</w:t>
                </w:r>
              </w:sdtContent>
            </w:sdt>
          </w:p>
        </w:tc>
        <w:sdt>
          <w:sdtPr>
            <w:alias w:val="Escriba la fecha:"/>
            <w:tag w:val="Escriba la fecha:"/>
            <w:id w:val="-1473525207"/>
            <w:placeholder>
              <w:docPart w:val="4C6B70557EA24A9FAA1A7F0535A85CE5"/>
            </w:placeholder>
            <w:temporary/>
            <w:showingPlcHdr/>
            <w15:appearance w15:val="hidden"/>
          </w:sdtPr>
          <w:sdtEndPr/>
          <w:sdtContent>
            <w:tc>
              <w:tcPr>
                <w:tcW w:w="1620" w:type="dxa"/>
                <w:tcMar>
                  <w:bottom w:w="0" w:type="dxa"/>
                </w:tcMar>
              </w:tcPr>
              <w:p w14:paraId="07DAC1B5" w14:textId="77777777" w:rsidR="00FC58C2" w:rsidRPr="00116B65" w:rsidRDefault="006E67C4">
                <w:pPr>
                  <w:pStyle w:val="Firma"/>
                </w:pPr>
                <w:r w:rsidRPr="00116B65">
                  <w:rPr>
                    <w:lang w:bidi="es-ES"/>
                  </w:rPr>
                  <w:t>Fecha</w:t>
                </w:r>
                <w:r w:rsidRPr="00116B65">
                  <w:rPr>
                    <w:rStyle w:val="Textodelmarcadordeposicin"/>
                    <w:lang w:bidi="es-ES"/>
                  </w:rPr>
                  <w:t>.</w:t>
                </w:r>
              </w:p>
            </w:tc>
          </w:sdtContent>
        </w:sdt>
      </w:tr>
    </w:tbl>
    <w:p w14:paraId="0A8E4B16" w14:textId="77777777" w:rsidR="00FC58C2" w:rsidRPr="00116B65" w:rsidRDefault="005D17EA">
      <w:sdt>
        <w:sdtPr>
          <w:alias w:val="Escriba las notas:"/>
          <w:tag w:val="Escriba las notas:"/>
          <w:id w:val="-1773923353"/>
          <w:placeholder>
            <w:docPart w:val="4800E30DB2DA443883A421386E9B0046"/>
          </w:placeholder>
          <w:temporary/>
          <w:showingPlcHdr/>
          <w15:appearance w15:val="hidden"/>
        </w:sdtPr>
        <w:sdtEndPr/>
        <w:sdtContent>
          <w:r w:rsidR="006E67C4" w:rsidRPr="00116B65">
            <w:rPr>
              <w:lang w:bidi="es-ES"/>
            </w:rPr>
            <w:t>Nota: Si el documento cambia significativamente por solicitud del cliente, puede ser necesario realizar firmas adicionales.</w:t>
          </w:r>
        </w:sdtContent>
      </w:sdt>
    </w:p>
    <w:sectPr w:rsidR="00FC58C2" w:rsidRPr="00116B65" w:rsidSect="00CA74A9">
      <w:headerReference w:type="default" r:id="rId15"/>
      <w:footerReference w:type="default" r:id="rId16"/>
      <w:headerReference w:type="first" r:id="rId17"/>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417BC" w14:textId="77777777" w:rsidR="005D17EA" w:rsidRDefault="005D17EA">
      <w:r>
        <w:separator/>
      </w:r>
    </w:p>
    <w:p w14:paraId="4E7F5FDD" w14:textId="77777777" w:rsidR="005D17EA" w:rsidRDefault="005D17EA"/>
  </w:endnote>
  <w:endnote w:type="continuationSeparator" w:id="0">
    <w:p w14:paraId="57FEA036" w14:textId="77777777" w:rsidR="005D17EA" w:rsidRDefault="005D17EA">
      <w:r>
        <w:continuationSeparator/>
      </w:r>
    </w:p>
    <w:p w14:paraId="5E5525D6" w14:textId="77777777" w:rsidR="005D17EA" w:rsidRDefault="005D17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620" w:firstRow="1" w:lastRow="0" w:firstColumn="0" w:lastColumn="0" w:noHBand="1" w:noVBand="1"/>
      <w:tblDescription w:val="Tabla de pie de página con la fecha, el título del documento y el número de página"/>
    </w:tblPr>
    <w:tblGrid>
      <w:gridCol w:w="1354"/>
      <w:gridCol w:w="6318"/>
      <w:gridCol w:w="1354"/>
    </w:tblGrid>
    <w:tr w:rsidR="00FC58C2" w14:paraId="6624A831" w14:textId="77777777" w:rsidTr="005A54FA">
      <w:tc>
        <w:tcPr>
          <w:tcW w:w="750" w:type="pct"/>
        </w:tcPr>
        <w:p w14:paraId="022FEAB9" w14:textId="7FEBB89E" w:rsidR="00FC58C2" w:rsidRDefault="005D17EA" w:rsidP="00547E56">
          <w:pPr>
            <w:pStyle w:val="Piedepgina"/>
          </w:pPr>
          <w:sdt>
            <w:sdtPr>
              <w:alias w:val="Fecha:"/>
              <w:tag w:val="Fecha:"/>
              <w:id w:val="-581765881"/>
              <w:placeholder>
                <w:docPart w:val="F528B2F8180442E6BEA2C135AE1B5C97"/>
              </w:placeholder>
              <w:dataBinding w:prefixMappings="xmlns:ns0='http://schemas.microsoft.com/office/2006/coverPageProps' " w:xpath="/ns0:CoverPageProperties[1]/ns0:CompanyFax[1]" w:storeItemID="{55AF091B-3C7A-41E3-B477-F2FDAA23CFDA}"/>
              <w15:appearance w15:val="hidden"/>
              <w:text/>
            </w:sdtPr>
            <w:sdtEndPr/>
            <w:sdtContent>
              <w:r w:rsidR="005316CE">
                <w:t xml:space="preserve"> Junio 2021</w:t>
              </w:r>
            </w:sdtContent>
          </w:sdt>
        </w:p>
      </w:tc>
      <w:tc>
        <w:tcPr>
          <w:tcW w:w="3500" w:type="pct"/>
        </w:tcPr>
        <w:sdt>
          <w:sdtPr>
            <w:alias w:val="Título:"/>
            <w:tag w:val="Título:"/>
            <w:id w:val="1369803302"/>
            <w:placeholder>
              <w:docPart w:val="903C59FCDFAD452A8BC18883EE59CE76"/>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034C6685" w14:textId="7D8052BC" w:rsidR="00FC58C2" w:rsidRDefault="0094562F" w:rsidP="00547E56">
              <w:pPr>
                <w:pStyle w:val="Piedepgina"/>
                <w:jc w:val="center"/>
              </w:pPr>
              <w:r>
                <w:t xml:space="preserve">proyecto </w:t>
              </w:r>
              <w:r w:rsidR="00C14AA9">
                <w:t>POS</w:t>
              </w:r>
              <w:r>
                <w:t xml:space="preserve"> (punto de venta)</w:t>
              </w:r>
            </w:p>
          </w:sdtContent>
        </w:sdt>
      </w:tc>
      <w:tc>
        <w:tcPr>
          <w:tcW w:w="750" w:type="pct"/>
        </w:tcPr>
        <w:p w14:paraId="2505AF59" w14:textId="77777777" w:rsidR="00FC58C2" w:rsidRDefault="004F0E9B" w:rsidP="00547E56">
          <w:pPr>
            <w:pStyle w:val="Piedepgina"/>
            <w:jc w:val="right"/>
          </w:pPr>
          <w:r>
            <w:rPr>
              <w:lang w:bidi="es-ES"/>
            </w:rPr>
            <w:fldChar w:fldCharType="begin"/>
          </w:r>
          <w:r>
            <w:rPr>
              <w:lang w:bidi="es-ES"/>
            </w:rPr>
            <w:instrText xml:space="preserve"> PAGE   \* MERGEFORMAT </w:instrText>
          </w:r>
          <w:r>
            <w:rPr>
              <w:lang w:bidi="es-ES"/>
            </w:rPr>
            <w:fldChar w:fldCharType="separate"/>
          </w:r>
          <w:r w:rsidR="007F4B9C">
            <w:rPr>
              <w:noProof/>
              <w:lang w:bidi="es-ES"/>
            </w:rPr>
            <w:t>4</w:t>
          </w:r>
          <w:r>
            <w:rPr>
              <w:noProof/>
              <w:lang w:bidi="es-ES"/>
            </w:rPr>
            <w:fldChar w:fldCharType="end"/>
          </w:r>
        </w:p>
      </w:tc>
    </w:tr>
  </w:tbl>
  <w:p w14:paraId="27554136" w14:textId="77777777" w:rsidR="00FC58C2" w:rsidRDefault="00FC58C2">
    <w:pPr>
      <w:pStyle w:val="Piedepgina"/>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4FBEA" w14:textId="77777777" w:rsidR="005D17EA" w:rsidRDefault="005D17EA">
      <w:r>
        <w:separator/>
      </w:r>
    </w:p>
    <w:p w14:paraId="672112CD" w14:textId="77777777" w:rsidR="005D17EA" w:rsidRDefault="005D17EA"/>
  </w:footnote>
  <w:footnote w:type="continuationSeparator" w:id="0">
    <w:p w14:paraId="46F32B88" w14:textId="77777777" w:rsidR="005D17EA" w:rsidRDefault="005D17EA">
      <w:r>
        <w:continuationSeparator/>
      </w:r>
    </w:p>
    <w:p w14:paraId="79D9D1DA" w14:textId="77777777" w:rsidR="005D17EA" w:rsidRDefault="005D17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BF002" w14:textId="77777777" w:rsidR="00FC58C2" w:rsidRDefault="005D17EA">
    <w:pPr>
      <w:pStyle w:val="Encabezado"/>
    </w:pPr>
    <w:sdt>
      <w:sdtPr>
        <w:alias w:val="Confidencial:"/>
        <w:tag w:val="Confidencial:"/>
        <w:id w:val="-1822729698"/>
        <w:placeholder>
          <w:docPart w:val="4800E30DB2DA443883A421386E9B0046"/>
        </w:placeholder>
        <w:temporary/>
        <w:showingPlcHdr/>
        <w15:appearance w15:val="hidden"/>
      </w:sdtPr>
      <w:sdtEndPr/>
      <w:sdtContent>
        <w:r w:rsidR="003F66FA">
          <w:rPr>
            <w:lang w:bidi="es-ES"/>
          </w:rPr>
          <w:t>Confidencial</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0A998" w14:textId="77777777" w:rsidR="00A94C93" w:rsidRDefault="00A638EC">
    <w:pPr>
      <w:pStyle w:val="Encabezado"/>
    </w:pPr>
    <w:r>
      <w:rPr>
        <w:noProof/>
        <w:lang w:bidi="es-ES"/>
      </w:rPr>
      <mc:AlternateContent>
        <mc:Choice Requires="wpg">
          <w:drawing>
            <wp:anchor distT="0" distB="0" distL="114300" distR="114300" simplePos="0" relativeHeight="251659264" behindDoc="0" locked="1" layoutInCell="1" allowOverlap="1" wp14:anchorId="13E6BD18" wp14:editId="15F10E39">
              <wp:simplePos x="0" y="0"/>
              <wp:positionH relativeFrom="page">
                <wp:posOffset>352425</wp:posOffset>
              </wp:positionH>
              <wp:positionV relativeFrom="page">
                <wp:posOffset>457200</wp:posOffset>
              </wp:positionV>
              <wp:extent cx="228600" cy="9144000"/>
              <wp:effectExtent l="0" t="0" r="3175" b="635"/>
              <wp:wrapNone/>
              <wp:docPr id="1" name="Grupo 1" descr="Barra lateral decorativa"/>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ángulo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48731E6" id="Grupo 1" o:spid="_x0000_s1026" alt="Barra lateral decorativa"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">
              <v:rect id="Rectángulo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dd8047 [3205]" stroked="f" strokeweight="1pt"/>
              <v:rect id="Rectángulo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94b6d2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350E4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2AEB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1C0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BE37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0050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7EC0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7C45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0B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1676DA"/>
    <w:lvl w:ilvl="0">
      <w:start w:val="1"/>
      <w:numFmt w:val="decimal"/>
      <w:lvlText w:val="%1"/>
      <w:lvlJc w:val="left"/>
      <w:pPr>
        <w:ind w:left="360" w:hanging="360"/>
      </w:pPr>
      <w:rPr>
        <w:rFonts w:hint="default"/>
      </w:rPr>
    </w:lvl>
  </w:abstractNum>
  <w:abstractNum w:abstractNumId="9"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C6058D"/>
    <w:multiLevelType w:val="hybridMultilevel"/>
    <w:tmpl w:val="3102A9E2"/>
    <w:lvl w:ilvl="0" w:tplc="0C0A0001">
      <w:start w:val="1"/>
      <w:numFmt w:val="bullet"/>
      <w:lvlText w:val=""/>
      <w:lvlJc w:val="left"/>
      <w:pPr>
        <w:ind w:left="1152" w:hanging="360"/>
      </w:pPr>
      <w:rPr>
        <w:rFonts w:ascii="Symbol" w:hAnsi="Symbo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12" w15:restartNumberingAfterBreak="0">
    <w:nsid w:val="4D993888"/>
    <w:multiLevelType w:val="hybridMultilevel"/>
    <w:tmpl w:val="E0525368"/>
    <w:lvl w:ilvl="0" w:tplc="0EB45C24">
      <w:start w:val="1"/>
      <w:numFmt w:val="bullet"/>
      <w:pStyle w:val="Listaconvietas"/>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75A34857"/>
    <w:multiLevelType w:val="hybridMultilevel"/>
    <w:tmpl w:val="E3221C40"/>
    <w:lvl w:ilvl="0" w:tplc="172C52A4">
      <w:start w:val="1"/>
      <w:numFmt w:val="decimal"/>
      <w:lvlText w:val="%1."/>
      <w:lvlJc w:val="left"/>
      <w:pPr>
        <w:ind w:left="432" w:hanging="360"/>
      </w:pPr>
      <w:rPr>
        <w:rFonts w:hint="default"/>
      </w:rPr>
    </w:lvl>
    <w:lvl w:ilvl="1" w:tplc="0C0A0019" w:tentative="1">
      <w:start w:val="1"/>
      <w:numFmt w:val="lowerLetter"/>
      <w:lvlText w:val="%2."/>
      <w:lvlJc w:val="left"/>
      <w:pPr>
        <w:ind w:left="1152" w:hanging="360"/>
      </w:pPr>
    </w:lvl>
    <w:lvl w:ilvl="2" w:tplc="0C0A001B" w:tentative="1">
      <w:start w:val="1"/>
      <w:numFmt w:val="lowerRoman"/>
      <w:lvlText w:val="%3."/>
      <w:lvlJc w:val="right"/>
      <w:pPr>
        <w:ind w:left="1872" w:hanging="180"/>
      </w:pPr>
    </w:lvl>
    <w:lvl w:ilvl="3" w:tplc="0C0A000F" w:tentative="1">
      <w:start w:val="1"/>
      <w:numFmt w:val="decimal"/>
      <w:lvlText w:val="%4."/>
      <w:lvlJc w:val="left"/>
      <w:pPr>
        <w:ind w:left="2592" w:hanging="360"/>
      </w:pPr>
    </w:lvl>
    <w:lvl w:ilvl="4" w:tplc="0C0A0019" w:tentative="1">
      <w:start w:val="1"/>
      <w:numFmt w:val="lowerLetter"/>
      <w:lvlText w:val="%5."/>
      <w:lvlJc w:val="left"/>
      <w:pPr>
        <w:ind w:left="3312" w:hanging="360"/>
      </w:pPr>
    </w:lvl>
    <w:lvl w:ilvl="5" w:tplc="0C0A001B" w:tentative="1">
      <w:start w:val="1"/>
      <w:numFmt w:val="lowerRoman"/>
      <w:lvlText w:val="%6."/>
      <w:lvlJc w:val="right"/>
      <w:pPr>
        <w:ind w:left="4032" w:hanging="180"/>
      </w:pPr>
    </w:lvl>
    <w:lvl w:ilvl="6" w:tplc="0C0A000F" w:tentative="1">
      <w:start w:val="1"/>
      <w:numFmt w:val="decimal"/>
      <w:lvlText w:val="%7."/>
      <w:lvlJc w:val="left"/>
      <w:pPr>
        <w:ind w:left="4752" w:hanging="360"/>
      </w:pPr>
    </w:lvl>
    <w:lvl w:ilvl="7" w:tplc="0C0A0019" w:tentative="1">
      <w:start w:val="1"/>
      <w:numFmt w:val="lowerLetter"/>
      <w:lvlText w:val="%8."/>
      <w:lvlJc w:val="left"/>
      <w:pPr>
        <w:ind w:left="5472" w:hanging="360"/>
      </w:pPr>
    </w:lvl>
    <w:lvl w:ilvl="8" w:tplc="0C0A001B" w:tentative="1">
      <w:start w:val="1"/>
      <w:numFmt w:val="lowerRoman"/>
      <w:lvlText w:val="%9."/>
      <w:lvlJc w:val="right"/>
      <w:pPr>
        <w:ind w:left="6192" w:hanging="180"/>
      </w:pPr>
    </w:lvl>
  </w:abstractNum>
  <w:abstractNum w:abstractNumId="14" w15:restartNumberingAfterBreak="0">
    <w:nsid w:val="76F015D7"/>
    <w:multiLevelType w:val="hybridMultilevel"/>
    <w:tmpl w:val="0ADC1F10"/>
    <w:lvl w:ilvl="0" w:tplc="172C52A4">
      <w:start w:val="1"/>
      <w:numFmt w:val="decimal"/>
      <w:lvlText w:val="%1."/>
      <w:lvlJc w:val="left"/>
      <w:pPr>
        <w:ind w:left="504" w:hanging="360"/>
      </w:pPr>
      <w:rPr>
        <w:rFonts w:hint="default"/>
      </w:rPr>
    </w:lvl>
    <w:lvl w:ilvl="1" w:tplc="0C0A0019" w:tentative="1">
      <w:start w:val="1"/>
      <w:numFmt w:val="lowerLetter"/>
      <w:lvlText w:val="%2."/>
      <w:lvlJc w:val="left"/>
      <w:pPr>
        <w:ind w:left="1512" w:hanging="360"/>
      </w:pPr>
    </w:lvl>
    <w:lvl w:ilvl="2" w:tplc="0C0A001B" w:tentative="1">
      <w:start w:val="1"/>
      <w:numFmt w:val="lowerRoman"/>
      <w:lvlText w:val="%3."/>
      <w:lvlJc w:val="right"/>
      <w:pPr>
        <w:ind w:left="2232" w:hanging="180"/>
      </w:pPr>
    </w:lvl>
    <w:lvl w:ilvl="3" w:tplc="0C0A000F" w:tentative="1">
      <w:start w:val="1"/>
      <w:numFmt w:val="decimal"/>
      <w:lvlText w:val="%4."/>
      <w:lvlJc w:val="left"/>
      <w:pPr>
        <w:ind w:left="2952" w:hanging="360"/>
      </w:pPr>
    </w:lvl>
    <w:lvl w:ilvl="4" w:tplc="0C0A0019" w:tentative="1">
      <w:start w:val="1"/>
      <w:numFmt w:val="lowerLetter"/>
      <w:lvlText w:val="%5."/>
      <w:lvlJc w:val="left"/>
      <w:pPr>
        <w:ind w:left="3672" w:hanging="360"/>
      </w:pPr>
    </w:lvl>
    <w:lvl w:ilvl="5" w:tplc="0C0A001B" w:tentative="1">
      <w:start w:val="1"/>
      <w:numFmt w:val="lowerRoman"/>
      <w:lvlText w:val="%6."/>
      <w:lvlJc w:val="right"/>
      <w:pPr>
        <w:ind w:left="4392" w:hanging="180"/>
      </w:pPr>
    </w:lvl>
    <w:lvl w:ilvl="6" w:tplc="0C0A000F" w:tentative="1">
      <w:start w:val="1"/>
      <w:numFmt w:val="decimal"/>
      <w:lvlText w:val="%7."/>
      <w:lvlJc w:val="left"/>
      <w:pPr>
        <w:ind w:left="5112" w:hanging="360"/>
      </w:pPr>
    </w:lvl>
    <w:lvl w:ilvl="7" w:tplc="0C0A0019" w:tentative="1">
      <w:start w:val="1"/>
      <w:numFmt w:val="lowerLetter"/>
      <w:lvlText w:val="%8."/>
      <w:lvlJc w:val="left"/>
      <w:pPr>
        <w:ind w:left="5832" w:hanging="360"/>
      </w:pPr>
    </w:lvl>
    <w:lvl w:ilvl="8" w:tplc="0C0A001B" w:tentative="1">
      <w:start w:val="1"/>
      <w:numFmt w:val="lowerRoman"/>
      <w:lvlText w:val="%9."/>
      <w:lvlJc w:val="right"/>
      <w:pPr>
        <w:ind w:left="6552" w:hanging="180"/>
      </w:pPr>
    </w:lvl>
  </w:abstractNum>
  <w:abstractNum w:abstractNumId="15" w15:restartNumberingAfterBreak="0">
    <w:nsid w:val="7D394CBF"/>
    <w:multiLevelType w:val="hybridMultilevel"/>
    <w:tmpl w:val="75C480C0"/>
    <w:lvl w:ilvl="0" w:tplc="7AAEFC8E">
      <w:start w:val="1"/>
      <w:numFmt w:val="decimal"/>
      <w:lvlText w:val="%1."/>
      <w:lvlJc w:val="left"/>
      <w:pPr>
        <w:ind w:left="432" w:hanging="360"/>
      </w:pPr>
      <w:rPr>
        <w:rFonts w:hint="default"/>
      </w:rPr>
    </w:lvl>
    <w:lvl w:ilvl="1" w:tplc="0C0A0019" w:tentative="1">
      <w:start w:val="1"/>
      <w:numFmt w:val="lowerLetter"/>
      <w:lvlText w:val="%2."/>
      <w:lvlJc w:val="left"/>
      <w:pPr>
        <w:ind w:left="1152" w:hanging="360"/>
      </w:pPr>
    </w:lvl>
    <w:lvl w:ilvl="2" w:tplc="0C0A001B" w:tentative="1">
      <w:start w:val="1"/>
      <w:numFmt w:val="lowerRoman"/>
      <w:lvlText w:val="%3."/>
      <w:lvlJc w:val="right"/>
      <w:pPr>
        <w:ind w:left="1872" w:hanging="180"/>
      </w:pPr>
    </w:lvl>
    <w:lvl w:ilvl="3" w:tplc="0C0A000F" w:tentative="1">
      <w:start w:val="1"/>
      <w:numFmt w:val="decimal"/>
      <w:lvlText w:val="%4."/>
      <w:lvlJc w:val="left"/>
      <w:pPr>
        <w:ind w:left="2592" w:hanging="360"/>
      </w:pPr>
    </w:lvl>
    <w:lvl w:ilvl="4" w:tplc="0C0A0019" w:tentative="1">
      <w:start w:val="1"/>
      <w:numFmt w:val="lowerLetter"/>
      <w:lvlText w:val="%5."/>
      <w:lvlJc w:val="left"/>
      <w:pPr>
        <w:ind w:left="3312" w:hanging="360"/>
      </w:pPr>
    </w:lvl>
    <w:lvl w:ilvl="5" w:tplc="0C0A001B" w:tentative="1">
      <w:start w:val="1"/>
      <w:numFmt w:val="lowerRoman"/>
      <w:lvlText w:val="%6."/>
      <w:lvlJc w:val="right"/>
      <w:pPr>
        <w:ind w:left="4032" w:hanging="180"/>
      </w:pPr>
    </w:lvl>
    <w:lvl w:ilvl="6" w:tplc="0C0A000F" w:tentative="1">
      <w:start w:val="1"/>
      <w:numFmt w:val="decimal"/>
      <w:lvlText w:val="%7."/>
      <w:lvlJc w:val="left"/>
      <w:pPr>
        <w:ind w:left="4752" w:hanging="360"/>
      </w:pPr>
    </w:lvl>
    <w:lvl w:ilvl="7" w:tplc="0C0A0019" w:tentative="1">
      <w:start w:val="1"/>
      <w:numFmt w:val="lowerLetter"/>
      <w:lvlText w:val="%8."/>
      <w:lvlJc w:val="left"/>
      <w:pPr>
        <w:ind w:left="5472" w:hanging="360"/>
      </w:pPr>
    </w:lvl>
    <w:lvl w:ilvl="8" w:tplc="0C0A001B" w:tentative="1">
      <w:start w:val="1"/>
      <w:numFmt w:val="lowerRoman"/>
      <w:lvlText w:val="%9."/>
      <w:lvlJc w:val="right"/>
      <w:pPr>
        <w:ind w:left="6192" w:hanging="180"/>
      </w:pPr>
    </w:lvl>
  </w:abstractNum>
  <w:num w:numId="1">
    <w:abstractNumId w:val="9"/>
  </w:num>
  <w:num w:numId="2">
    <w:abstractNumId w:val="10"/>
  </w:num>
  <w:num w:numId="3">
    <w:abstractNumId w:val="8"/>
  </w:num>
  <w:num w:numId="4">
    <w:abstractNumId w:val="8"/>
  </w:num>
  <w:num w:numId="5">
    <w:abstractNumId w:val="12"/>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5"/>
  </w:num>
  <w:num w:numId="15">
    <w:abstractNumId w:val="13"/>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62F"/>
    <w:rsid w:val="00031C2D"/>
    <w:rsid w:val="000B3D9C"/>
    <w:rsid w:val="000C1EF1"/>
    <w:rsid w:val="00116B65"/>
    <w:rsid w:val="001912B2"/>
    <w:rsid w:val="001B3A00"/>
    <w:rsid w:val="001D2171"/>
    <w:rsid w:val="00290347"/>
    <w:rsid w:val="002A0044"/>
    <w:rsid w:val="003A445F"/>
    <w:rsid w:val="003A4FE1"/>
    <w:rsid w:val="003C0801"/>
    <w:rsid w:val="003F66FA"/>
    <w:rsid w:val="004150F6"/>
    <w:rsid w:val="004224CB"/>
    <w:rsid w:val="004239C7"/>
    <w:rsid w:val="00474746"/>
    <w:rsid w:val="004D5282"/>
    <w:rsid w:val="004F0E9B"/>
    <w:rsid w:val="005032AE"/>
    <w:rsid w:val="005316CE"/>
    <w:rsid w:val="00533EFD"/>
    <w:rsid w:val="00547E56"/>
    <w:rsid w:val="00565839"/>
    <w:rsid w:val="005A54FA"/>
    <w:rsid w:val="005B2EAF"/>
    <w:rsid w:val="005B3755"/>
    <w:rsid w:val="005D17EA"/>
    <w:rsid w:val="00644B5D"/>
    <w:rsid w:val="00682941"/>
    <w:rsid w:val="006E67C4"/>
    <w:rsid w:val="006F2718"/>
    <w:rsid w:val="007A2545"/>
    <w:rsid w:val="007B737E"/>
    <w:rsid w:val="007C234C"/>
    <w:rsid w:val="007D770B"/>
    <w:rsid w:val="007E01FE"/>
    <w:rsid w:val="007F4B9C"/>
    <w:rsid w:val="007F65A2"/>
    <w:rsid w:val="007F6D58"/>
    <w:rsid w:val="008400AB"/>
    <w:rsid w:val="0090428B"/>
    <w:rsid w:val="0094562F"/>
    <w:rsid w:val="009C0959"/>
    <w:rsid w:val="00A638EC"/>
    <w:rsid w:val="00A94C93"/>
    <w:rsid w:val="00AA133F"/>
    <w:rsid w:val="00AF5799"/>
    <w:rsid w:val="00BE0195"/>
    <w:rsid w:val="00C14AA9"/>
    <w:rsid w:val="00CA74A9"/>
    <w:rsid w:val="00D5350B"/>
    <w:rsid w:val="00E504EA"/>
    <w:rsid w:val="00ED02DF"/>
    <w:rsid w:val="00EF6B1F"/>
    <w:rsid w:val="00F9069F"/>
    <w:rsid w:val="00FC5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37229D"/>
  <w15:chartTrackingRefBased/>
  <w15:docId w15:val="{A969E899-620A-4BC9-B9C2-338C2E4E3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2"/>
        <w:sz w:val="22"/>
        <w:szCs w:val="22"/>
        <w:lang w:val="es-E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EAF"/>
    <w:pPr>
      <w:spacing w:before="120" w:after="0" w:line="240" w:lineRule="auto"/>
      <w:ind w:left="72" w:right="72"/>
    </w:pPr>
  </w:style>
  <w:style w:type="paragraph" w:styleId="Ttulo1">
    <w:name w:val="heading 1"/>
    <w:basedOn w:val="Normal"/>
    <w:next w:val="Normal"/>
    <w:link w:val="Ttulo1Car"/>
    <w:uiPriority w:val="1"/>
    <w:qFormat/>
    <w:rsid w:val="005A54FA"/>
    <w:pPr>
      <w:keepNext/>
      <w:keepLines/>
      <w:pageBreakBefore/>
      <w:spacing w:after="40"/>
      <w:outlineLvl w:val="0"/>
    </w:pPr>
    <w:rPr>
      <w:rFonts w:asciiTheme="majorHAnsi" w:eastAsiaTheme="majorEastAsia" w:hAnsiTheme="majorHAnsi" w:cstheme="majorBidi"/>
      <w:caps/>
      <w:color w:val="355D7E" w:themeColor="accent1" w:themeShade="80"/>
      <w:sz w:val="28"/>
      <w:szCs w:val="28"/>
    </w:rPr>
  </w:style>
  <w:style w:type="paragraph" w:styleId="Ttulo2">
    <w:name w:val="heading 2"/>
    <w:basedOn w:val="Normal"/>
    <w:next w:val="Normal"/>
    <w:link w:val="Ttulo2Car"/>
    <w:uiPriority w:val="1"/>
    <w:qFormat/>
    <w:rsid w:val="005A54FA"/>
    <w:pPr>
      <w:keepNext/>
      <w:keepLines/>
      <w:pBdr>
        <w:top w:val="single" w:sz="4" w:space="1" w:color="B85A22" w:themeColor="accent2" w:themeShade="BF"/>
      </w:pBdr>
      <w:spacing w:before="360" w:after="120"/>
      <w:outlineLvl w:val="1"/>
    </w:pPr>
    <w:rPr>
      <w:rFonts w:asciiTheme="majorHAnsi" w:eastAsiaTheme="majorEastAsia" w:hAnsiTheme="majorHAnsi" w:cstheme="majorBidi"/>
      <w:b/>
      <w:bCs/>
      <w:caps/>
      <w:color w:val="B85A22" w:themeColor="accent2" w:themeShade="BF"/>
      <w:spacing w:val="20"/>
      <w:sz w:val="24"/>
      <w:szCs w:val="24"/>
    </w:rPr>
  </w:style>
  <w:style w:type="paragraph" w:styleId="Ttulo3">
    <w:name w:val="heading 3"/>
    <w:basedOn w:val="Normal"/>
    <w:next w:val="Normal"/>
    <w:link w:val="Ttulo3Car"/>
    <w:uiPriority w:val="1"/>
    <w:qFormat/>
    <w:rsid w:val="005A54FA"/>
    <w:pPr>
      <w:keepNext/>
      <w:keepLines/>
      <w:spacing w:before="240" w:after="120"/>
      <w:outlineLvl w:val="2"/>
    </w:pPr>
    <w:rPr>
      <w:rFonts w:asciiTheme="majorHAnsi" w:eastAsiaTheme="majorEastAsia" w:hAnsiTheme="majorHAnsi" w:cstheme="majorBidi"/>
      <w:b/>
      <w:bCs/>
      <w:caps/>
      <w:color w:val="555A3C" w:themeColor="accent3" w:themeShade="80"/>
      <w:sz w:val="24"/>
      <w:szCs w:val="24"/>
    </w:rPr>
  </w:style>
  <w:style w:type="paragraph" w:styleId="Ttulo4">
    <w:name w:val="heading 4"/>
    <w:basedOn w:val="Normal"/>
    <w:next w:val="Normal"/>
    <w:link w:val="Ttulo4Car"/>
    <w:uiPriority w:val="1"/>
    <w:qFormat/>
    <w:pPr>
      <w:outlineLvl w:val="3"/>
    </w:pPr>
    <w:rPr>
      <w:rFonts w:asciiTheme="majorHAnsi" w:eastAsiaTheme="majorEastAsia" w:hAnsiTheme="majorHAnsi" w:cstheme="majorBidi"/>
    </w:rPr>
  </w:style>
  <w:style w:type="paragraph" w:styleId="Ttulo5">
    <w:name w:val="heading 5"/>
    <w:basedOn w:val="Normal"/>
    <w:next w:val="Normal"/>
    <w:link w:val="Ttulo5C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Ttulo6">
    <w:name w:val="heading 6"/>
    <w:basedOn w:val="Normal"/>
    <w:next w:val="Normal"/>
    <w:link w:val="Ttulo6C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5A54FA"/>
    <w:pPr>
      <w:keepNext/>
      <w:keepLines/>
      <w:outlineLvl w:val="7"/>
    </w:pPr>
    <w:rPr>
      <w:rFonts w:asciiTheme="majorHAnsi" w:eastAsiaTheme="majorEastAsia" w:hAnsiTheme="majorHAnsi" w:cstheme="majorBidi"/>
      <w:b/>
      <w:bCs/>
      <w:caps/>
      <w:color w:val="595959" w:themeColor="text1" w:themeTint="A6"/>
      <w:sz w:val="20"/>
      <w:szCs w:val="20"/>
    </w:rPr>
  </w:style>
  <w:style w:type="paragraph" w:styleId="Ttulo9">
    <w:name w:val="heading 9"/>
    <w:basedOn w:val="Normal"/>
    <w:next w:val="Normal"/>
    <w:link w:val="Ttulo9Car"/>
    <w:uiPriority w:val="9"/>
    <w:semiHidden/>
    <w:unhideWhenUsed/>
    <w:qFormat/>
    <w:rsid w:val="005A54FA"/>
    <w:pPr>
      <w:keepNext/>
      <w:keepLines/>
      <w:outlineLvl w:val="8"/>
    </w:pPr>
    <w:rPr>
      <w:rFonts w:asciiTheme="majorHAnsi" w:eastAsiaTheme="majorEastAsia" w:hAnsiTheme="majorHAnsi" w:cstheme="majorBidi"/>
      <w:b/>
      <w:bCs/>
      <w:i/>
      <w:iCs/>
      <w:caps/>
      <w:color w:val="595959" w:themeColor="text1" w:themeTint="A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5A54FA"/>
    <w:rPr>
      <w:rFonts w:asciiTheme="majorHAnsi" w:eastAsiaTheme="majorEastAsia" w:hAnsiTheme="majorHAnsi" w:cstheme="majorBidi"/>
      <w:caps/>
      <w:color w:val="355D7E" w:themeColor="accent1" w:themeShade="80"/>
      <w:sz w:val="28"/>
      <w:szCs w:val="28"/>
    </w:rPr>
  </w:style>
  <w:style w:type="character" w:customStyle="1" w:styleId="Ttulo2Car">
    <w:name w:val="Título 2 Car"/>
    <w:basedOn w:val="Fuentedeprrafopredeter"/>
    <w:link w:val="Ttulo2"/>
    <w:uiPriority w:val="1"/>
    <w:rsid w:val="005A54FA"/>
    <w:rPr>
      <w:rFonts w:asciiTheme="majorHAnsi" w:eastAsiaTheme="majorEastAsia" w:hAnsiTheme="majorHAnsi" w:cstheme="majorBidi"/>
      <w:b/>
      <w:bCs/>
      <w:caps/>
      <w:color w:val="B85A22" w:themeColor="accent2" w:themeShade="BF"/>
      <w:spacing w:val="20"/>
      <w:sz w:val="24"/>
      <w:szCs w:val="24"/>
    </w:rPr>
  </w:style>
  <w:style w:type="character" w:customStyle="1" w:styleId="Ttulo3Car">
    <w:name w:val="Título 3 Car"/>
    <w:basedOn w:val="Fuentedeprrafopredeter"/>
    <w:link w:val="Ttulo3"/>
    <w:uiPriority w:val="1"/>
    <w:rsid w:val="005A54FA"/>
    <w:rPr>
      <w:rFonts w:asciiTheme="majorHAnsi" w:eastAsiaTheme="majorEastAsia" w:hAnsiTheme="majorHAnsi" w:cstheme="majorBidi"/>
      <w:b/>
      <w:bCs/>
      <w:caps/>
      <w:color w:val="555A3C" w:themeColor="accent3" w:themeShade="80"/>
      <w:sz w:val="24"/>
      <w:szCs w:val="24"/>
    </w:rPr>
  </w:style>
  <w:style w:type="character" w:customStyle="1" w:styleId="Ttulo4Car">
    <w:name w:val="Título 4 Car"/>
    <w:basedOn w:val="Fuentedeprrafopredeter"/>
    <w:link w:val="Ttulo4"/>
    <w:uiPriority w:val="1"/>
    <w:rPr>
      <w:rFonts w:asciiTheme="majorHAnsi" w:eastAsiaTheme="majorEastAsia" w:hAnsiTheme="majorHAnsi" w:cstheme="majorBidi"/>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caps/>
      <w:sz w:val="24"/>
      <w:szCs w:val="24"/>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5A54FA"/>
    <w:rPr>
      <w:rFonts w:asciiTheme="majorHAnsi" w:eastAsiaTheme="majorEastAsia" w:hAnsiTheme="majorHAnsi" w:cstheme="majorBidi"/>
      <w:b/>
      <w:bCs/>
      <w:caps/>
      <w:color w:val="595959" w:themeColor="text1" w:themeTint="A6"/>
      <w:sz w:val="20"/>
      <w:szCs w:val="20"/>
    </w:rPr>
  </w:style>
  <w:style w:type="character" w:customStyle="1" w:styleId="Ttulo9Car">
    <w:name w:val="Título 9 Car"/>
    <w:basedOn w:val="Fuentedeprrafopredeter"/>
    <w:link w:val="Ttulo9"/>
    <w:uiPriority w:val="9"/>
    <w:semiHidden/>
    <w:rsid w:val="005A54FA"/>
    <w:rPr>
      <w:rFonts w:asciiTheme="majorHAnsi" w:eastAsiaTheme="majorEastAsia" w:hAnsiTheme="majorHAnsi" w:cstheme="majorBidi"/>
      <w:b/>
      <w:bCs/>
      <w:i/>
      <w:iCs/>
      <w:caps/>
      <w:color w:val="595959" w:themeColor="text1" w:themeTint="A6"/>
      <w:sz w:val="20"/>
      <w:szCs w:val="20"/>
    </w:rPr>
  </w:style>
  <w:style w:type="paragraph" w:styleId="Descripcin">
    <w:name w:val="caption"/>
    <w:basedOn w:val="Normal"/>
    <w:next w:val="Normal"/>
    <w:uiPriority w:val="35"/>
    <w:semiHidden/>
    <w:unhideWhenUsed/>
    <w:qFormat/>
    <w:rPr>
      <w:b/>
      <w:bCs/>
      <w:smallCaps/>
      <w:color w:val="595959" w:themeColor="text1" w:themeTint="A6"/>
    </w:rPr>
  </w:style>
  <w:style w:type="paragraph" w:styleId="Ttulo">
    <w:name w:val="Title"/>
    <w:basedOn w:val="Normal"/>
    <w:link w:val="TtuloCar"/>
    <w:uiPriority w:val="1"/>
    <w:qFormat/>
    <w:rsid w:val="005A54FA"/>
    <w:pPr>
      <w:jc w:val="right"/>
    </w:pPr>
    <w:rPr>
      <w:rFonts w:asciiTheme="majorHAnsi" w:eastAsiaTheme="majorEastAsia" w:hAnsiTheme="majorHAnsi" w:cstheme="majorBidi"/>
      <w:caps/>
      <w:color w:val="B85A22" w:themeColor="accent2" w:themeShade="BF"/>
      <w:sz w:val="52"/>
      <w:szCs w:val="52"/>
    </w:rPr>
  </w:style>
  <w:style w:type="character" w:customStyle="1" w:styleId="TtuloCar">
    <w:name w:val="Título Car"/>
    <w:basedOn w:val="Fuentedeprrafopredeter"/>
    <w:link w:val="Ttulo"/>
    <w:uiPriority w:val="1"/>
    <w:rsid w:val="005A54FA"/>
    <w:rPr>
      <w:rFonts w:asciiTheme="majorHAnsi" w:eastAsiaTheme="majorEastAsia" w:hAnsiTheme="majorHAnsi" w:cstheme="majorBidi"/>
      <w:caps/>
      <w:color w:val="B85A22" w:themeColor="accent2" w:themeShade="BF"/>
      <w:sz w:val="52"/>
      <w:szCs w:val="52"/>
    </w:rPr>
  </w:style>
  <w:style w:type="paragraph" w:styleId="Subttulo">
    <w:name w:val="Subtitle"/>
    <w:basedOn w:val="Normal"/>
    <w:next w:val="Normal"/>
    <w:link w:val="SubttuloCar"/>
    <w:uiPriority w:val="1"/>
    <w:qFormat/>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Pr>
      <w:rFonts w:asciiTheme="majorHAnsi" w:eastAsiaTheme="majorEastAsia" w:hAnsiTheme="majorHAnsi" w:cstheme="majorBidi"/>
      <w:caps/>
      <w:sz w:val="28"/>
      <w:szCs w:val="28"/>
    </w:rPr>
  </w:style>
  <w:style w:type="paragraph" w:styleId="TtuloTDC">
    <w:name w:val="TOC Heading"/>
    <w:basedOn w:val="Ttulo1"/>
    <w:next w:val="Normal"/>
    <w:uiPriority w:val="39"/>
    <w:semiHidden/>
    <w:unhideWhenUsed/>
    <w:qFormat/>
    <w:pPr>
      <w:outlineLvl w:val="9"/>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1">
    <w:name w:val="Grid Table 3 Accent 1"/>
    <w:basedOn w:val="Tabla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Tabladelista7concolores-nfasis1">
    <w:name w:val="List Table 7 Colorful Accent 1"/>
    <w:basedOn w:val="Tabla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5oscura-nfasis1">
    <w:name w:val="Grid Table 5 Dark Accent 1"/>
    <w:basedOn w:val="Tabla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Tablaconcuadrcula4-nfasis6">
    <w:name w:val="Grid Table 4 Accent 6"/>
    <w:basedOn w:val="Tabla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aconcuadrculaclara">
    <w:name w:val="Grid Table Light"/>
    <w:basedOn w:val="Tab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lista2-nfasis1">
    <w:name w:val="List Table 2 Accent 1"/>
    <w:basedOn w:val="Tabla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adelista1clara-nfasis2">
    <w:name w:val="List Table 1 Light Accent 2"/>
    <w:basedOn w:val="Tabla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Textodelmarcadordeposicin">
    <w:name w:val="Placeholder Text"/>
    <w:basedOn w:val="Fuentedeprrafopredeter"/>
    <w:uiPriority w:val="2"/>
    <w:rPr>
      <w:i/>
      <w:iCs/>
      <w:color w:val="808080"/>
    </w:rPr>
  </w:style>
  <w:style w:type="table" w:styleId="Tablaconcuadrcula4-nfasis1">
    <w:name w:val="Grid Table 4 Accent 1"/>
    <w:basedOn w:val="Tabla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Tablaconcuadrcula4-nfasis2">
    <w:name w:val="Grid Table 4 Accent 2"/>
    <w:basedOn w:val="Tabla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Tablanormal4">
    <w:name w:val="Plain Table 4"/>
    <w:basedOn w:val="Tabla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nfasis6">
    <w:name w:val="Grid Table 1 Light Accent 6"/>
    <w:basedOn w:val="Tabla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Tabladelista1clara-nfasis6">
    <w:name w:val="List Table 1 Light Accent 6"/>
    <w:basedOn w:val="Tabla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Piedepgina">
    <w:name w:val="footer"/>
    <w:basedOn w:val="Normal"/>
    <w:link w:val="PiedepginaCar"/>
    <w:uiPriority w:val="2"/>
    <w:pPr>
      <w:spacing w:before="0"/>
    </w:pPr>
  </w:style>
  <w:style w:type="character" w:customStyle="1" w:styleId="PiedepginaCar">
    <w:name w:val="Pie de página Car"/>
    <w:basedOn w:val="Fuentedeprrafopredeter"/>
    <w:link w:val="Piedepgina"/>
    <w:uiPriority w:val="2"/>
  </w:style>
  <w:style w:type="table" w:customStyle="1" w:styleId="Sinbordes">
    <w:name w:val="Sin bordes"/>
    <w:basedOn w:val="Tablanormal"/>
    <w:uiPriority w:val="99"/>
    <w:pPr>
      <w:spacing w:after="0" w:line="240" w:lineRule="auto"/>
    </w:pPr>
    <w:tblPr/>
  </w:style>
  <w:style w:type="table" w:styleId="Tablaconcuadrcula1clara-nfasis1">
    <w:name w:val="Grid Table 1 Light Accent 1"/>
    <w:aliases w:val="Sample questionnaires table"/>
    <w:basedOn w:val="Tabla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Tablaconcuadrcula2-nfasis1">
    <w:name w:val="Grid Table 2 Accent 1"/>
    <w:basedOn w:val="Tabla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tipo">
    <w:name w:val="Logotipo"/>
    <w:basedOn w:val="Normal"/>
    <w:next w:val="Normal"/>
    <w:uiPriority w:val="1"/>
    <w:qFormat/>
    <w:rsid w:val="00A638EC"/>
    <w:pPr>
      <w:spacing w:before="4700" w:after="1440"/>
      <w:jc w:val="right"/>
    </w:pPr>
    <w:rPr>
      <w:color w:val="59473F" w:themeColor="text2" w:themeShade="BF"/>
      <w:sz w:val="52"/>
      <w:szCs w:val="52"/>
    </w:rP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jc w:val="center"/>
    </w:pPr>
    <w:rPr>
      <w:rFonts w:ascii="Arial"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Pr>
      <w:rFonts w:ascii="Arial" w:hAnsi="Arial" w:cs="Arial"/>
      <w:vanish/>
      <w:sz w:val="16"/>
      <w:szCs w:val="16"/>
    </w:rPr>
  </w:style>
  <w:style w:type="paragraph" w:styleId="z-Finaldelformulario">
    <w:name w:val="HTML Bottom of Form"/>
    <w:basedOn w:val="Normal"/>
    <w:next w:val="Normal"/>
    <w:link w:val="z-FinaldelformularioCar"/>
    <w:hidden/>
    <w:uiPriority w:val="99"/>
    <w:semiHidden/>
    <w:unhideWhenUsed/>
    <w:pPr>
      <w:pBdr>
        <w:top w:val="single" w:sz="6" w:space="1" w:color="auto"/>
      </w:pBdr>
      <w:jc w:val="center"/>
    </w:pPr>
    <w:rPr>
      <w:rFonts w:ascii="Arial" w:hAnsi="Arial" w:cs="Arial"/>
      <w:vanish/>
      <w:sz w:val="16"/>
      <w:szCs w:val="16"/>
    </w:rPr>
  </w:style>
  <w:style w:type="character" w:customStyle="1" w:styleId="z-FinaldelformularioCar">
    <w:name w:val="z-Final del formulario Car"/>
    <w:basedOn w:val="Fuentedeprrafopredeter"/>
    <w:link w:val="z-Finaldelformulario"/>
    <w:uiPriority w:val="99"/>
    <w:semiHidden/>
    <w:rPr>
      <w:rFonts w:ascii="Arial" w:hAnsi="Arial" w:cs="Arial"/>
      <w:vanish/>
      <w:sz w:val="16"/>
      <w:szCs w:val="16"/>
    </w:rPr>
  </w:style>
  <w:style w:type="paragraph" w:customStyle="1" w:styleId="Informacindecontacto">
    <w:name w:val="Información de contacto"/>
    <w:basedOn w:val="Normal"/>
    <w:uiPriority w:val="1"/>
    <w:qFormat/>
    <w:rsid w:val="00290347"/>
    <w:pPr>
      <w:spacing w:before="1680"/>
      <w:contextualSpacing/>
      <w:jc w:val="right"/>
    </w:pPr>
    <w:rPr>
      <w:caps/>
    </w:rPr>
  </w:style>
  <w:style w:type="table" w:styleId="Tablaconcuadrcula3-nfasis3">
    <w:name w:val="Grid Table 3 Accent 3"/>
    <w:basedOn w:val="Tabla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Tablaconcuadrcula5oscura-nfasis3">
    <w:name w:val="Grid Table 5 Dark Accent 3"/>
    <w:basedOn w:val="Tabla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Tablaconcuadrcula1clara-nfasis3">
    <w:name w:val="Grid Table 1 Light Accent 3"/>
    <w:basedOn w:val="Tabla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pPr>
      <w:tabs>
        <w:tab w:val="center" w:pos="4680"/>
        <w:tab w:val="right" w:pos="9360"/>
      </w:tabs>
      <w:spacing w:before="0"/>
      <w:jc w:val="right"/>
    </w:pPr>
  </w:style>
  <w:style w:type="paragraph" w:styleId="Firma">
    <w:name w:val="Signature"/>
    <w:basedOn w:val="Normal"/>
    <w:link w:val="FirmaCar"/>
    <w:uiPriority w:val="1"/>
    <w:qFormat/>
    <w:rsid w:val="006E67C4"/>
    <w:pPr>
      <w:pBdr>
        <w:top w:val="single" w:sz="2" w:space="1" w:color="auto"/>
      </w:pBdr>
      <w:spacing w:after="360" w:line="276" w:lineRule="auto"/>
      <w:ind w:left="0" w:right="0"/>
      <w:jc w:val="center"/>
    </w:pPr>
    <w:rPr>
      <w:kern w:val="0"/>
      <w:sz w:val="16"/>
      <w:szCs w:val="16"/>
      <w14:ligatures w14:val="none"/>
    </w:rPr>
  </w:style>
  <w:style w:type="character" w:customStyle="1" w:styleId="FirmaCar">
    <w:name w:val="Firma Car"/>
    <w:basedOn w:val="Fuentedeprrafopredeter"/>
    <w:link w:val="Firma"/>
    <w:uiPriority w:val="1"/>
    <w:rsid w:val="006E67C4"/>
    <w:rPr>
      <w:kern w:val="0"/>
      <w:sz w:val="16"/>
      <w:szCs w:val="16"/>
      <w14:ligatures w14:val="none"/>
    </w:rPr>
  </w:style>
  <w:style w:type="paragraph" w:customStyle="1" w:styleId="Aprobacin">
    <w:name w:val="Aprobación"/>
    <w:basedOn w:val="Normal"/>
    <w:uiPriority w:val="1"/>
    <w:qFormat/>
    <w:pPr>
      <w:jc w:val="center"/>
    </w:pPr>
    <w:rPr>
      <w:sz w:val="20"/>
      <w:szCs w:val="20"/>
    </w:rPr>
  </w:style>
  <w:style w:type="paragraph" w:customStyle="1" w:styleId="Alinearaladerecha">
    <w:name w:val="Alinear a la derecha"/>
    <w:basedOn w:val="Normal"/>
    <w:uiPriority w:val="1"/>
    <w:qFormat/>
    <w:pPr>
      <w:jc w:val="right"/>
    </w:pPr>
  </w:style>
  <w:style w:type="table" w:styleId="Tablaconcuadrcula1Claro-nfasis2">
    <w:name w:val="Grid Table 1 Light Accent 2"/>
    <w:basedOn w:val="Tabla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character" w:customStyle="1" w:styleId="EncabezadoCar">
    <w:name w:val="Encabezado Car"/>
    <w:basedOn w:val="Fuentedeprrafopredeter"/>
    <w:link w:val="Encabezado"/>
    <w:uiPriority w:val="99"/>
  </w:style>
  <w:style w:type="paragraph" w:styleId="Listaconvietas">
    <w:name w:val="List Bullet"/>
    <w:basedOn w:val="Normal"/>
    <w:uiPriority w:val="1"/>
    <w:unhideWhenUsed/>
    <w:pPr>
      <w:numPr>
        <w:numId w:val="5"/>
      </w:numPr>
      <w:ind w:left="432"/>
      <w:contextualSpacing/>
    </w:pPr>
  </w:style>
  <w:style w:type="character" w:styleId="nfasisintenso">
    <w:name w:val="Intense Emphasis"/>
    <w:basedOn w:val="Fuentedeprrafopredeter"/>
    <w:uiPriority w:val="21"/>
    <w:semiHidden/>
    <w:unhideWhenUsed/>
    <w:rsid w:val="005A54FA"/>
    <w:rPr>
      <w:i/>
      <w:iCs/>
      <w:color w:val="355D7E" w:themeColor="accent1" w:themeShade="80"/>
    </w:rPr>
  </w:style>
  <w:style w:type="paragraph" w:styleId="Citadestacada">
    <w:name w:val="Intense Quote"/>
    <w:basedOn w:val="Normal"/>
    <w:next w:val="Normal"/>
    <w:link w:val="CitadestacadaCar"/>
    <w:uiPriority w:val="30"/>
    <w:semiHidden/>
    <w:unhideWhenUsed/>
    <w:rsid w:val="005A54FA"/>
    <w:pPr>
      <w:pBdr>
        <w:top w:val="single" w:sz="4" w:space="10" w:color="548AB7" w:themeColor="accent1" w:themeShade="BF"/>
        <w:bottom w:val="single" w:sz="4" w:space="10" w:color="548AB7" w:themeColor="accent1" w:themeShade="BF"/>
      </w:pBdr>
      <w:spacing w:before="360" w:after="360"/>
      <w:ind w:left="864" w:right="864"/>
      <w:jc w:val="center"/>
    </w:pPr>
    <w:rPr>
      <w:i/>
      <w:iCs/>
      <w:color w:val="355D7E" w:themeColor="accent1" w:themeShade="80"/>
    </w:rPr>
  </w:style>
  <w:style w:type="character" w:customStyle="1" w:styleId="CitadestacadaCar">
    <w:name w:val="Cita destacada Car"/>
    <w:basedOn w:val="Fuentedeprrafopredeter"/>
    <w:link w:val="Citadestacada"/>
    <w:uiPriority w:val="30"/>
    <w:semiHidden/>
    <w:rsid w:val="005A54FA"/>
    <w:rPr>
      <w:i/>
      <w:iCs/>
      <w:color w:val="355D7E" w:themeColor="accent1" w:themeShade="80"/>
    </w:rPr>
  </w:style>
  <w:style w:type="character" w:styleId="Referenciaintensa">
    <w:name w:val="Intense Reference"/>
    <w:basedOn w:val="Fuentedeprrafopredeter"/>
    <w:uiPriority w:val="32"/>
    <w:semiHidden/>
    <w:unhideWhenUsed/>
    <w:rsid w:val="005A54FA"/>
    <w:rPr>
      <w:b/>
      <w:bCs/>
      <w:caps w:val="0"/>
      <w:smallCaps/>
      <w:color w:val="355D7E" w:themeColor="accent1" w:themeShade="80"/>
      <w:spacing w:val="5"/>
    </w:rPr>
  </w:style>
  <w:style w:type="paragraph" w:styleId="Textodebloque">
    <w:name w:val="Block Text"/>
    <w:basedOn w:val="Normal"/>
    <w:uiPriority w:val="99"/>
    <w:semiHidden/>
    <w:unhideWhenUsed/>
    <w:rsid w:val="005A54FA"/>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i/>
      <w:iCs/>
      <w:color w:val="355D7E" w:themeColor="accent1" w:themeShade="80"/>
    </w:rPr>
  </w:style>
  <w:style w:type="character" w:styleId="Hipervnculo">
    <w:name w:val="Hyperlink"/>
    <w:basedOn w:val="Fuentedeprrafopredeter"/>
    <w:uiPriority w:val="99"/>
    <w:unhideWhenUsed/>
    <w:rsid w:val="005A54FA"/>
    <w:rPr>
      <w:color w:val="7C5F1D" w:themeColor="accent4" w:themeShade="80"/>
      <w:u w:val="single"/>
    </w:rPr>
  </w:style>
  <w:style w:type="character" w:customStyle="1" w:styleId="Mencinnoresuelta1">
    <w:name w:val="Mención no resuelta 1"/>
    <w:basedOn w:val="Fuentedeprrafopredeter"/>
    <w:uiPriority w:val="99"/>
    <w:semiHidden/>
    <w:unhideWhenUsed/>
    <w:rsid w:val="005A54FA"/>
    <w:rPr>
      <w:color w:val="595959" w:themeColor="text1" w:themeTint="A6"/>
      <w:shd w:val="clear" w:color="auto" w:fill="E6E6E6"/>
    </w:rPr>
  </w:style>
  <w:style w:type="character" w:styleId="nfasis">
    <w:name w:val="Emphasis"/>
    <w:basedOn w:val="Fuentedeprrafopredeter"/>
    <w:uiPriority w:val="20"/>
    <w:rsid w:val="005B2EAF"/>
    <w:rPr>
      <w:i/>
      <w:iCs/>
      <w:color w:val="595959" w:themeColor="text1" w:themeTint="A6"/>
    </w:rPr>
  </w:style>
  <w:style w:type="paragraph" w:styleId="Textodeglobo">
    <w:name w:val="Balloon Text"/>
    <w:basedOn w:val="Normal"/>
    <w:link w:val="TextodegloboCar"/>
    <w:uiPriority w:val="99"/>
    <w:semiHidden/>
    <w:unhideWhenUsed/>
    <w:rsid w:val="001D2171"/>
    <w:pPr>
      <w:spacing w:before="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2171"/>
    <w:rPr>
      <w:rFonts w:ascii="Segoe UI" w:hAnsi="Segoe UI" w:cs="Segoe UI"/>
      <w:sz w:val="18"/>
      <w:szCs w:val="18"/>
    </w:rPr>
  </w:style>
  <w:style w:type="paragraph" w:styleId="Prrafodelista">
    <w:name w:val="List Paragraph"/>
    <w:basedOn w:val="Normal"/>
    <w:uiPriority w:val="34"/>
    <w:unhideWhenUsed/>
    <w:qFormat/>
    <w:rsid w:val="00C14AA9"/>
    <w:pPr>
      <w:ind w:left="720"/>
      <w:contextualSpacing/>
    </w:pPr>
  </w:style>
  <w:style w:type="character" w:styleId="Mencinsinresolver">
    <w:name w:val="Unresolved Mention"/>
    <w:basedOn w:val="Fuentedeprrafopredeter"/>
    <w:uiPriority w:val="99"/>
    <w:semiHidden/>
    <w:unhideWhenUsed/>
    <w:rsid w:val="006829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oordinadorcomercial@papelesprimavera.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nalistati@pprimavera.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oordinadorti@pprimavera.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luz.maldonado@siesa.com"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dfgo@siesa.com" TargetMode="External"/><Relationship Id="rId14" Type="http://schemas.openxmlformats.org/officeDocument/2006/relationships/hyperlink" Target="mailto:Contador@pprimavera.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parra\AppData\Roaming\Microsoft\Templates\Plan%20estrat&#233;gico%20de%20marketing%20empresari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591EC9953244508058A32BA26C26EF"/>
        <w:category>
          <w:name w:val="General"/>
          <w:gallery w:val="placeholder"/>
        </w:category>
        <w:types>
          <w:type w:val="bbPlcHdr"/>
        </w:types>
        <w:behaviors>
          <w:behavior w:val="content"/>
        </w:behaviors>
        <w:guid w:val="{82A33729-4C42-4E98-A531-77EF50658641}"/>
      </w:docPartPr>
      <w:docPartBody>
        <w:p w:rsidR="0093215D" w:rsidRDefault="00A33ACF">
          <w:pPr>
            <w:pStyle w:val="A0591EC9953244508058A32BA26C26EF"/>
          </w:pPr>
          <w:r w:rsidRPr="00116B65">
            <w:rPr>
              <w:lang w:bidi="es-ES"/>
            </w:rPr>
            <w:t>Versión</w:t>
          </w:r>
        </w:p>
      </w:docPartBody>
    </w:docPart>
    <w:docPart>
      <w:docPartPr>
        <w:name w:val="E980C597D8B14C34B872FA4773D73BE0"/>
        <w:category>
          <w:name w:val="General"/>
          <w:gallery w:val="placeholder"/>
        </w:category>
        <w:types>
          <w:type w:val="bbPlcHdr"/>
        </w:types>
        <w:behaviors>
          <w:behavior w:val="content"/>
        </w:behaviors>
        <w:guid w:val="{B5CC4E58-3F07-476E-B72C-90E7D32EE587}"/>
      </w:docPartPr>
      <w:docPartBody>
        <w:p w:rsidR="0093215D" w:rsidRDefault="00A33ACF">
          <w:pPr>
            <w:pStyle w:val="E980C597D8B14C34B872FA4773D73BE0"/>
          </w:pPr>
          <w:r w:rsidRPr="00116B65">
            <w:rPr>
              <w:lang w:bidi="es-ES"/>
            </w:rPr>
            <w:t>Fecha</w:t>
          </w:r>
        </w:p>
      </w:docPartBody>
    </w:docPart>
    <w:docPart>
      <w:docPartPr>
        <w:name w:val="907A513F2AE94B63A94C117D1E26D03B"/>
        <w:category>
          <w:name w:val="General"/>
          <w:gallery w:val="placeholder"/>
        </w:category>
        <w:types>
          <w:type w:val="bbPlcHdr"/>
        </w:types>
        <w:behaviors>
          <w:behavior w:val="content"/>
        </w:behaviors>
        <w:guid w:val="{00669CC2-298C-41EE-9B28-AE9E07E8BC50}"/>
      </w:docPartPr>
      <w:docPartBody>
        <w:p w:rsidR="0093215D" w:rsidRDefault="00A33ACF">
          <w:pPr>
            <w:pStyle w:val="907A513F2AE94B63A94C117D1E26D03B"/>
          </w:pPr>
          <w:r w:rsidRPr="00116B65">
            <w:rPr>
              <w:lang w:bidi="es-ES"/>
            </w:rPr>
            <w:t>Plan de marketing táctico</w:t>
          </w:r>
        </w:p>
      </w:docPartBody>
    </w:docPart>
    <w:docPart>
      <w:docPartPr>
        <w:name w:val="FADA9522B324486F821837A0D3678A20"/>
        <w:category>
          <w:name w:val="General"/>
          <w:gallery w:val="placeholder"/>
        </w:category>
        <w:types>
          <w:type w:val="bbPlcHdr"/>
        </w:types>
        <w:behaviors>
          <w:behavior w:val="content"/>
        </w:behaviors>
        <w:guid w:val="{34CAA6FF-D3FA-4A61-AA69-500830D60DAF}"/>
      </w:docPartPr>
      <w:docPartBody>
        <w:p w:rsidR="0093215D" w:rsidRDefault="00A33ACF">
          <w:pPr>
            <w:pStyle w:val="FADA9522B324486F821837A0D3678A20"/>
          </w:pPr>
          <w:r w:rsidRPr="00116B65">
            <w:rPr>
              <w:lang w:bidi="es-ES"/>
            </w:rPr>
            <w:t>Subtítulo del documento</w:t>
          </w:r>
        </w:p>
      </w:docPartBody>
    </w:docPart>
    <w:docPart>
      <w:docPartPr>
        <w:name w:val="66D583568FA34EC284DA50CAC136CEFA"/>
        <w:category>
          <w:name w:val="General"/>
          <w:gallery w:val="placeholder"/>
        </w:category>
        <w:types>
          <w:type w:val="bbPlcHdr"/>
        </w:types>
        <w:behaviors>
          <w:behavior w:val="content"/>
        </w:behaviors>
        <w:guid w:val="{DCA9E947-2A0D-4771-B78B-C499DF8E5D69}"/>
      </w:docPartPr>
      <w:docPartBody>
        <w:p w:rsidR="0093215D" w:rsidRDefault="00A33ACF">
          <w:pPr>
            <w:pStyle w:val="66D583568FA34EC284DA50CAC136CEFA"/>
          </w:pPr>
          <w:r w:rsidRPr="00116B65">
            <w:rPr>
              <w:lang w:bidi="es-ES"/>
            </w:rPr>
            <w:t>nombre de la empresa</w:t>
          </w:r>
        </w:p>
      </w:docPartBody>
    </w:docPart>
    <w:docPart>
      <w:docPartPr>
        <w:name w:val="9C402A63DC594B8D92748A474F9DDF49"/>
        <w:category>
          <w:name w:val="General"/>
          <w:gallery w:val="placeholder"/>
        </w:category>
        <w:types>
          <w:type w:val="bbPlcHdr"/>
        </w:types>
        <w:behaviors>
          <w:behavior w:val="content"/>
        </w:behaviors>
        <w:guid w:val="{3D602191-8860-465D-900C-035FEDC95F48}"/>
      </w:docPartPr>
      <w:docPartBody>
        <w:p w:rsidR="0093215D" w:rsidRDefault="00A33ACF">
          <w:pPr>
            <w:pStyle w:val="9C402A63DC594B8D92748A474F9DDF49"/>
          </w:pPr>
          <w:r w:rsidRPr="00116B65">
            <w:rPr>
              <w:lang w:bidi="es-ES"/>
            </w:rPr>
            <w:t>Plan de marketing táctico</w:t>
          </w:r>
        </w:p>
      </w:docPartBody>
    </w:docPart>
    <w:docPart>
      <w:docPartPr>
        <w:name w:val="59132F225A7F48B3BBCF71D0EA1769CA"/>
        <w:category>
          <w:name w:val="General"/>
          <w:gallery w:val="placeholder"/>
        </w:category>
        <w:types>
          <w:type w:val="bbPlcHdr"/>
        </w:types>
        <w:behaviors>
          <w:behavior w:val="content"/>
        </w:behaviors>
        <w:guid w:val="{86AF1CF0-BBC5-49DF-A048-C7624D2C9FB2}"/>
      </w:docPartPr>
      <w:docPartBody>
        <w:p w:rsidR="0093215D" w:rsidRDefault="00A33ACF">
          <w:pPr>
            <w:pStyle w:val="59132F225A7F48B3BBCF71D0EA1769CA"/>
          </w:pPr>
          <w:r w:rsidRPr="00116B65">
            <w:rPr>
              <w:lang w:bidi="es-ES"/>
            </w:rPr>
            <w:t>Procedimiento:</w:t>
          </w:r>
        </w:p>
      </w:docPartBody>
    </w:docPart>
    <w:docPart>
      <w:docPartPr>
        <w:name w:val="BAE5468A42F342169300B40C942F41B3"/>
        <w:category>
          <w:name w:val="General"/>
          <w:gallery w:val="placeholder"/>
        </w:category>
        <w:types>
          <w:type w:val="bbPlcHdr"/>
        </w:types>
        <w:behaviors>
          <w:behavior w:val="content"/>
        </w:behaviors>
        <w:guid w:val="{0203B6D9-467E-4855-A8C4-0D458F747684}"/>
      </w:docPartPr>
      <w:docPartBody>
        <w:p w:rsidR="0093215D" w:rsidRDefault="00A33ACF">
          <w:pPr>
            <w:pStyle w:val="BAE5468A42F342169300B40C942F41B3"/>
          </w:pPr>
          <w:r w:rsidRPr="00116B65">
            <w:rPr>
              <w:lang w:bidi="es-ES"/>
            </w:rPr>
            <w:t>Nombre</w:t>
          </w:r>
        </w:p>
      </w:docPartBody>
    </w:docPart>
    <w:docPart>
      <w:docPartPr>
        <w:name w:val="9B0F1CDAE07C41B59688C832ECE9C4EA"/>
        <w:category>
          <w:name w:val="General"/>
          <w:gallery w:val="placeholder"/>
        </w:category>
        <w:types>
          <w:type w:val="bbPlcHdr"/>
        </w:types>
        <w:behaviors>
          <w:behavior w:val="content"/>
        </w:behaviors>
        <w:guid w:val="{69FF50F1-4642-4845-8A89-36A3744091C6}"/>
      </w:docPartPr>
      <w:docPartBody>
        <w:p w:rsidR="0093215D" w:rsidRDefault="00A33ACF">
          <w:pPr>
            <w:pStyle w:val="9B0F1CDAE07C41B59688C832ECE9C4EA"/>
          </w:pPr>
          <w:r w:rsidRPr="00116B65">
            <w:rPr>
              <w:lang w:bidi="es-ES"/>
            </w:rPr>
            <w:t>Objetivo</w:t>
          </w:r>
        </w:p>
      </w:docPartBody>
    </w:docPart>
    <w:docPart>
      <w:docPartPr>
        <w:name w:val="D02990220D53413B9D12640E606CBB95"/>
        <w:category>
          <w:name w:val="General"/>
          <w:gallery w:val="placeholder"/>
        </w:category>
        <w:types>
          <w:type w:val="bbPlcHdr"/>
        </w:types>
        <w:behaviors>
          <w:behavior w:val="content"/>
        </w:behaviors>
        <w:guid w:val="{293D283E-1976-4169-B0BB-BFE51AFABE9D}"/>
      </w:docPartPr>
      <w:docPartBody>
        <w:p w:rsidR="0093215D" w:rsidRDefault="00A33ACF">
          <w:pPr>
            <w:pStyle w:val="D02990220D53413B9D12640E606CBB95"/>
          </w:pPr>
          <w:r w:rsidRPr="00116B65">
            <w:rPr>
              <w:lang w:bidi="es-ES"/>
            </w:rPr>
            <w:t>Mercado objetivo</w:t>
          </w:r>
        </w:p>
      </w:docPartBody>
    </w:docPart>
    <w:docPart>
      <w:docPartPr>
        <w:name w:val="F528B2F8180442E6BEA2C135AE1B5C97"/>
        <w:category>
          <w:name w:val="General"/>
          <w:gallery w:val="placeholder"/>
        </w:category>
        <w:types>
          <w:type w:val="bbPlcHdr"/>
        </w:types>
        <w:behaviors>
          <w:behavior w:val="content"/>
        </w:behaviors>
        <w:guid w:val="{FF8DB604-E598-4B6B-936D-5BAD1C7B2321}"/>
      </w:docPartPr>
      <w:docPartBody>
        <w:p w:rsidR="0093215D" w:rsidRDefault="00A33ACF">
          <w:pPr>
            <w:pStyle w:val="F528B2F8180442E6BEA2C135AE1B5C97"/>
          </w:pPr>
          <w:r w:rsidRPr="00116B65">
            <w:rPr>
              <w:lang w:bidi="es-ES"/>
            </w:rPr>
            <w:t>Defina la oferta atractiva.</w:t>
          </w:r>
        </w:p>
      </w:docPartBody>
    </w:docPart>
    <w:docPart>
      <w:docPartPr>
        <w:name w:val="903C59FCDFAD452A8BC18883EE59CE76"/>
        <w:category>
          <w:name w:val="General"/>
          <w:gallery w:val="placeholder"/>
        </w:category>
        <w:types>
          <w:type w:val="bbPlcHdr"/>
        </w:types>
        <w:behaviors>
          <w:behavior w:val="content"/>
        </w:behaviors>
        <w:guid w:val="{E36F5B6A-60CE-4A7B-9804-B491CD889605}"/>
      </w:docPartPr>
      <w:docPartBody>
        <w:p w:rsidR="0093215D" w:rsidRDefault="00A33ACF">
          <w:pPr>
            <w:pStyle w:val="903C59FCDFAD452A8BC18883EE59CE76"/>
          </w:pPr>
          <w:r w:rsidRPr="00116B65">
            <w:rPr>
              <w:lang w:bidi="es-ES"/>
            </w:rPr>
            <w:t>Proceso</w:t>
          </w:r>
        </w:p>
      </w:docPartBody>
    </w:docPart>
    <w:docPart>
      <w:docPartPr>
        <w:name w:val="F435EAC8BB4E4EB791E51FC0C5E3898E"/>
        <w:category>
          <w:name w:val="General"/>
          <w:gallery w:val="placeholder"/>
        </w:category>
        <w:types>
          <w:type w:val="bbPlcHdr"/>
        </w:types>
        <w:behaviors>
          <w:behavior w:val="content"/>
        </w:behaviors>
        <w:guid w:val="{D3E0565B-FE2C-4CF4-9369-5309B63A8C86}"/>
      </w:docPartPr>
      <w:docPartBody>
        <w:p w:rsidR="0093215D" w:rsidRDefault="00A33ACF">
          <w:pPr>
            <w:pStyle w:val="F435EAC8BB4E4EB791E51FC0C5E3898E"/>
          </w:pPr>
          <w:r w:rsidRPr="00116B65">
            <w:rPr>
              <w:lang w:bidi="es-ES"/>
            </w:rPr>
            <w:t>Plan del proyecto</w:t>
          </w:r>
        </w:p>
      </w:docPartBody>
    </w:docPart>
    <w:docPart>
      <w:docPartPr>
        <w:name w:val="2F22FFF2EBCB45F18F74BCF3FF7D677F"/>
        <w:category>
          <w:name w:val="General"/>
          <w:gallery w:val="placeholder"/>
        </w:category>
        <w:types>
          <w:type w:val="bbPlcHdr"/>
        </w:types>
        <w:behaviors>
          <w:behavior w:val="content"/>
        </w:behaviors>
        <w:guid w:val="{665A2C5F-0715-45DC-B24A-AC4162895DC8}"/>
      </w:docPartPr>
      <w:docPartBody>
        <w:p w:rsidR="0093215D" w:rsidRDefault="00A33ACF">
          <w:pPr>
            <w:pStyle w:val="2F22FFF2EBCB45F18F74BCF3FF7D677F"/>
          </w:pPr>
          <w:r w:rsidRPr="00116B65">
            <w:rPr>
              <w:lang w:bidi="es-ES"/>
            </w:rPr>
            <w:t>Título</w:t>
          </w:r>
        </w:p>
      </w:docPartBody>
    </w:docPart>
    <w:docPart>
      <w:docPartPr>
        <w:name w:val="7A0D291CDEE841E3A74BC70223556899"/>
        <w:category>
          <w:name w:val="General"/>
          <w:gallery w:val="placeholder"/>
        </w:category>
        <w:types>
          <w:type w:val="bbPlcHdr"/>
        </w:types>
        <w:behaviors>
          <w:behavior w:val="content"/>
        </w:behaviors>
        <w:guid w:val="{7B450549-BE7C-45DB-9026-84DF5DD47D58}"/>
      </w:docPartPr>
      <w:docPartBody>
        <w:p w:rsidR="0093215D" w:rsidRDefault="00A33ACF">
          <w:pPr>
            <w:pStyle w:val="7A0D291CDEE841E3A74BC70223556899"/>
          </w:pPr>
          <w:r w:rsidRPr="00116B65">
            <w:rPr>
              <w:lang w:bidi="es-ES"/>
            </w:rPr>
            <w:t>Nombre</w:t>
          </w:r>
        </w:p>
      </w:docPartBody>
    </w:docPart>
    <w:docPart>
      <w:docPartPr>
        <w:name w:val="16919F109D69403CA1D18852D475F12C"/>
        <w:category>
          <w:name w:val="General"/>
          <w:gallery w:val="placeholder"/>
        </w:category>
        <w:types>
          <w:type w:val="bbPlcHdr"/>
        </w:types>
        <w:behaviors>
          <w:behavior w:val="content"/>
        </w:behaviors>
        <w:guid w:val="{C40E8AEE-A2DA-4771-9D30-CFF570469C69}"/>
      </w:docPartPr>
      <w:docPartBody>
        <w:p w:rsidR="0093215D" w:rsidRDefault="00A33ACF">
          <w:pPr>
            <w:pStyle w:val="16919F109D69403CA1D18852D475F12C"/>
          </w:pPr>
          <w:r w:rsidRPr="00116B65">
            <w:rPr>
              <w:lang w:bidi="es-ES"/>
            </w:rPr>
            <w:t>Aprobación de campaña</w:t>
          </w:r>
        </w:p>
      </w:docPartBody>
    </w:docPart>
    <w:docPart>
      <w:docPartPr>
        <w:name w:val="12EDE9855BA64D7C8CEC6044F0E83565"/>
        <w:category>
          <w:name w:val="General"/>
          <w:gallery w:val="placeholder"/>
        </w:category>
        <w:types>
          <w:type w:val="bbPlcHdr"/>
        </w:types>
        <w:behaviors>
          <w:behavior w:val="content"/>
        </w:behaviors>
        <w:guid w:val="{34532BA3-9308-402A-89F1-50C2795B47EF}"/>
      </w:docPartPr>
      <w:docPartBody>
        <w:p w:rsidR="0093215D" w:rsidRDefault="00A33ACF">
          <w:pPr>
            <w:pStyle w:val="12EDE9855BA64D7C8CEC6044F0E83565"/>
          </w:pPr>
          <w:r w:rsidRPr="00116B65">
            <w:rPr>
              <w:lang w:bidi="es-ES"/>
            </w:rPr>
            <w:t>Imprimir el nombre y apellido</w:t>
          </w:r>
        </w:p>
      </w:docPartBody>
    </w:docPart>
    <w:docPart>
      <w:docPartPr>
        <w:name w:val="F8536E3ABBC04DBAA3A46DFF31FD027F"/>
        <w:category>
          <w:name w:val="General"/>
          <w:gallery w:val="placeholder"/>
        </w:category>
        <w:types>
          <w:type w:val="bbPlcHdr"/>
        </w:types>
        <w:behaviors>
          <w:behavior w:val="content"/>
        </w:behaviors>
        <w:guid w:val="{FE48C2BB-990C-43EC-84A8-7EE83EDA90CE}"/>
      </w:docPartPr>
      <w:docPartBody>
        <w:p w:rsidR="0093215D" w:rsidRDefault="00A33ACF">
          <w:pPr>
            <w:pStyle w:val="F8536E3ABBC04DBAA3A46DFF31FD027F"/>
          </w:pPr>
          <w:r w:rsidRPr="00116B65">
            <w:rPr>
              <w:lang w:bidi="es-ES"/>
            </w:rPr>
            <w:t>Título</w:t>
          </w:r>
        </w:p>
      </w:docPartBody>
    </w:docPart>
    <w:docPart>
      <w:docPartPr>
        <w:name w:val="07F1C9C489164D198B5B63CD9777A194"/>
        <w:category>
          <w:name w:val="General"/>
          <w:gallery w:val="placeholder"/>
        </w:category>
        <w:types>
          <w:type w:val="bbPlcHdr"/>
        </w:types>
        <w:behaviors>
          <w:behavior w:val="content"/>
        </w:behaviors>
        <w:guid w:val="{48F3811B-A8FA-41EC-979A-DFB601AD9CE6}"/>
      </w:docPartPr>
      <w:docPartBody>
        <w:p w:rsidR="0093215D" w:rsidRDefault="00A33ACF">
          <w:pPr>
            <w:pStyle w:val="07F1C9C489164D198B5B63CD9777A194"/>
          </w:pPr>
          <w:r w:rsidRPr="00116B65">
            <w:rPr>
              <w:lang w:bidi="es-ES"/>
            </w:rPr>
            <w:t>Firma</w:t>
          </w:r>
        </w:p>
      </w:docPartBody>
    </w:docPart>
    <w:docPart>
      <w:docPartPr>
        <w:name w:val="D96F1B3FE6D349ED8B12ADA157C28DFB"/>
        <w:category>
          <w:name w:val="General"/>
          <w:gallery w:val="placeholder"/>
        </w:category>
        <w:types>
          <w:type w:val="bbPlcHdr"/>
        </w:types>
        <w:behaviors>
          <w:behavior w:val="content"/>
        </w:behaviors>
        <w:guid w:val="{C684C7BF-F584-4120-9234-134FCE580C2E}"/>
      </w:docPartPr>
      <w:docPartBody>
        <w:p w:rsidR="0093215D" w:rsidRDefault="00A33ACF">
          <w:pPr>
            <w:pStyle w:val="D96F1B3FE6D349ED8B12ADA157C28DFB"/>
          </w:pPr>
          <w:r w:rsidRPr="00116B65">
            <w:rPr>
              <w:lang w:bidi="es-ES"/>
            </w:rPr>
            <w:t>Fecha</w:t>
          </w:r>
          <w:r w:rsidRPr="00116B65">
            <w:rPr>
              <w:rStyle w:val="Textodelmarcadordeposicin"/>
              <w:lang w:bidi="es-ES"/>
            </w:rPr>
            <w:t>.</w:t>
          </w:r>
        </w:p>
      </w:docPartBody>
    </w:docPart>
    <w:docPart>
      <w:docPartPr>
        <w:name w:val="6AE98B5B244A422AAED59A2A82390648"/>
        <w:category>
          <w:name w:val="General"/>
          <w:gallery w:val="placeholder"/>
        </w:category>
        <w:types>
          <w:type w:val="bbPlcHdr"/>
        </w:types>
        <w:behaviors>
          <w:behavior w:val="content"/>
        </w:behaviors>
        <w:guid w:val="{C627BB64-969D-4D3D-B057-20AC3AC56492}"/>
      </w:docPartPr>
      <w:docPartBody>
        <w:p w:rsidR="0093215D" w:rsidRDefault="00A33ACF">
          <w:pPr>
            <w:pStyle w:val="6AE98B5B244A422AAED59A2A82390648"/>
          </w:pPr>
          <w:r w:rsidRPr="00116B65">
            <w:rPr>
              <w:lang w:bidi="es-ES"/>
            </w:rPr>
            <w:t>Imprimir el nombre y apellido</w:t>
          </w:r>
        </w:p>
      </w:docPartBody>
    </w:docPart>
    <w:docPart>
      <w:docPartPr>
        <w:name w:val="66E97EC4829B4A4BA8D19548E3F95B11"/>
        <w:category>
          <w:name w:val="General"/>
          <w:gallery w:val="placeholder"/>
        </w:category>
        <w:types>
          <w:type w:val="bbPlcHdr"/>
        </w:types>
        <w:behaviors>
          <w:behavior w:val="content"/>
        </w:behaviors>
        <w:guid w:val="{23AA1135-5791-4631-88E6-6A51FFC39435}"/>
      </w:docPartPr>
      <w:docPartBody>
        <w:p w:rsidR="0093215D" w:rsidRDefault="00A33ACF">
          <w:pPr>
            <w:pStyle w:val="66E97EC4829B4A4BA8D19548E3F95B11"/>
          </w:pPr>
          <w:r w:rsidRPr="00116B65">
            <w:rPr>
              <w:lang w:bidi="es-ES"/>
            </w:rPr>
            <w:t>Título</w:t>
          </w:r>
        </w:p>
      </w:docPartBody>
    </w:docPart>
    <w:docPart>
      <w:docPartPr>
        <w:name w:val="DC638D267B6B4EAB90AE27B1DC05CDB4"/>
        <w:category>
          <w:name w:val="General"/>
          <w:gallery w:val="placeholder"/>
        </w:category>
        <w:types>
          <w:type w:val="bbPlcHdr"/>
        </w:types>
        <w:behaviors>
          <w:behavior w:val="content"/>
        </w:behaviors>
        <w:guid w:val="{F2E4A40B-780A-4458-B924-B284AED4B103}"/>
      </w:docPartPr>
      <w:docPartBody>
        <w:p w:rsidR="0093215D" w:rsidRDefault="00A33ACF">
          <w:pPr>
            <w:pStyle w:val="DC638D267B6B4EAB90AE27B1DC05CDB4"/>
          </w:pPr>
          <w:r w:rsidRPr="00116B65">
            <w:rPr>
              <w:lang w:bidi="es-ES"/>
            </w:rPr>
            <w:t>Firma</w:t>
          </w:r>
        </w:p>
      </w:docPartBody>
    </w:docPart>
    <w:docPart>
      <w:docPartPr>
        <w:name w:val="F3BAEFBF64C846C9A285B4C594D246FC"/>
        <w:category>
          <w:name w:val="General"/>
          <w:gallery w:val="placeholder"/>
        </w:category>
        <w:types>
          <w:type w:val="bbPlcHdr"/>
        </w:types>
        <w:behaviors>
          <w:behavior w:val="content"/>
        </w:behaviors>
        <w:guid w:val="{67C70525-9283-476C-BAAB-33A851CCFCC6}"/>
      </w:docPartPr>
      <w:docPartBody>
        <w:p w:rsidR="0093215D" w:rsidRDefault="00A33ACF">
          <w:pPr>
            <w:pStyle w:val="F3BAEFBF64C846C9A285B4C594D246FC"/>
          </w:pPr>
          <w:r w:rsidRPr="00116B65">
            <w:rPr>
              <w:lang w:bidi="es-ES"/>
            </w:rPr>
            <w:t>Fecha</w:t>
          </w:r>
          <w:r w:rsidRPr="00116B65">
            <w:rPr>
              <w:rStyle w:val="Textodelmarcadordeposicin"/>
              <w:lang w:bidi="es-ES"/>
            </w:rPr>
            <w:t>.</w:t>
          </w:r>
        </w:p>
      </w:docPartBody>
    </w:docPart>
    <w:docPart>
      <w:docPartPr>
        <w:name w:val="D0BAF219B0EE446885B26F3BD7A58F04"/>
        <w:category>
          <w:name w:val="General"/>
          <w:gallery w:val="placeholder"/>
        </w:category>
        <w:types>
          <w:type w:val="bbPlcHdr"/>
        </w:types>
        <w:behaviors>
          <w:behavior w:val="content"/>
        </w:behaviors>
        <w:guid w:val="{C4A63842-A7B0-42B8-AC8C-902131C696EB}"/>
      </w:docPartPr>
      <w:docPartBody>
        <w:p w:rsidR="0093215D" w:rsidRDefault="00A33ACF">
          <w:pPr>
            <w:pStyle w:val="D0BAF219B0EE446885B26F3BD7A58F04"/>
          </w:pPr>
          <w:r w:rsidRPr="00116B65">
            <w:rPr>
              <w:lang w:bidi="es-ES"/>
            </w:rPr>
            <w:t>Imprimir el nombre y apellido</w:t>
          </w:r>
        </w:p>
      </w:docPartBody>
    </w:docPart>
    <w:docPart>
      <w:docPartPr>
        <w:name w:val="293D9949E22446F4BBDED0245A2F1F60"/>
        <w:category>
          <w:name w:val="General"/>
          <w:gallery w:val="placeholder"/>
        </w:category>
        <w:types>
          <w:type w:val="bbPlcHdr"/>
        </w:types>
        <w:behaviors>
          <w:behavior w:val="content"/>
        </w:behaviors>
        <w:guid w:val="{7066AE2C-EF52-443D-A465-586743CE2C84}"/>
      </w:docPartPr>
      <w:docPartBody>
        <w:p w:rsidR="0093215D" w:rsidRDefault="00A33ACF">
          <w:pPr>
            <w:pStyle w:val="293D9949E22446F4BBDED0245A2F1F60"/>
          </w:pPr>
          <w:r w:rsidRPr="00116B65">
            <w:rPr>
              <w:lang w:bidi="es-ES"/>
            </w:rPr>
            <w:t>Título</w:t>
          </w:r>
        </w:p>
      </w:docPartBody>
    </w:docPart>
    <w:docPart>
      <w:docPartPr>
        <w:name w:val="53B0C9E7308C4D92937E800A14259AE3"/>
        <w:category>
          <w:name w:val="General"/>
          <w:gallery w:val="placeholder"/>
        </w:category>
        <w:types>
          <w:type w:val="bbPlcHdr"/>
        </w:types>
        <w:behaviors>
          <w:behavior w:val="content"/>
        </w:behaviors>
        <w:guid w:val="{E0DDDF88-8B37-40FC-86C4-68E8A7699503}"/>
      </w:docPartPr>
      <w:docPartBody>
        <w:p w:rsidR="0093215D" w:rsidRDefault="00A33ACF">
          <w:pPr>
            <w:pStyle w:val="53B0C9E7308C4D92937E800A14259AE3"/>
          </w:pPr>
          <w:r w:rsidRPr="00116B65">
            <w:rPr>
              <w:lang w:bidi="es-ES"/>
            </w:rPr>
            <w:t>Firma</w:t>
          </w:r>
        </w:p>
      </w:docPartBody>
    </w:docPart>
    <w:docPart>
      <w:docPartPr>
        <w:name w:val="E68352AE593D49C6A93BB275EB13C495"/>
        <w:category>
          <w:name w:val="General"/>
          <w:gallery w:val="placeholder"/>
        </w:category>
        <w:types>
          <w:type w:val="bbPlcHdr"/>
        </w:types>
        <w:behaviors>
          <w:behavior w:val="content"/>
        </w:behaviors>
        <w:guid w:val="{872BB54F-A286-4CC7-91BC-86947425E32B}"/>
      </w:docPartPr>
      <w:docPartBody>
        <w:p w:rsidR="0093215D" w:rsidRDefault="00A33ACF">
          <w:pPr>
            <w:pStyle w:val="E68352AE593D49C6A93BB275EB13C495"/>
          </w:pPr>
          <w:r w:rsidRPr="00116B65">
            <w:rPr>
              <w:lang w:bidi="es-ES"/>
            </w:rPr>
            <w:t>Fecha</w:t>
          </w:r>
          <w:r w:rsidRPr="00116B65">
            <w:rPr>
              <w:rStyle w:val="Textodelmarcadordeposicin"/>
              <w:lang w:bidi="es-ES"/>
            </w:rPr>
            <w:t>.</w:t>
          </w:r>
        </w:p>
      </w:docPartBody>
    </w:docPart>
    <w:docPart>
      <w:docPartPr>
        <w:name w:val="8736DDA730B64BA6B1E83744796B61B3"/>
        <w:category>
          <w:name w:val="General"/>
          <w:gallery w:val="placeholder"/>
        </w:category>
        <w:types>
          <w:type w:val="bbPlcHdr"/>
        </w:types>
        <w:behaviors>
          <w:behavior w:val="content"/>
        </w:behaviors>
        <w:guid w:val="{427F4CC7-AE30-4CA9-ADBC-8E4CD529E6E6}"/>
      </w:docPartPr>
      <w:docPartBody>
        <w:p w:rsidR="0093215D" w:rsidRDefault="00A33ACF">
          <w:pPr>
            <w:pStyle w:val="8736DDA730B64BA6B1E83744796B61B3"/>
          </w:pPr>
          <w:r w:rsidRPr="00116B65">
            <w:rPr>
              <w:lang w:bidi="es-ES"/>
            </w:rPr>
            <w:t>Imprimir el nombre y apellido</w:t>
          </w:r>
        </w:p>
      </w:docPartBody>
    </w:docPart>
    <w:docPart>
      <w:docPartPr>
        <w:name w:val="586FFD2EF80741EF95D5FCD47938A550"/>
        <w:category>
          <w:name w:val="General"/>
          <w:gallery w:val="placeholder"/>
        </w:category>
        <w:types>
          <w:type w:val="bbPlcHdr"/>
        </w:types>
        <w:behaviors>
          <w:behavior w:val="content"/>
        </w:behaviors>
        <w:guid w:val="{3AAD0726-20C1-4B0F-8637-4B61C09257BA}"/>
      </w:docPartPr>
      <w:docPartBody>
        <w:p w:rsidR="0093215D" w:rsidRDefault="00A33ACF">
          <w:pPr>
            <w:pStyle w:val="586FFD2EF80741EF95D5FCD47938A550"/>
          </w:pPr>
          <w:r w:rsidRPr="00116B65">
            <w:rPr>
              <w:lang w:bidi="es-ES"/>
            </w:rPr>
            <w:t>Título</w:t>
          </w:r>
        </w:p>
      </w:docPartBody>
    </w:docPart>
    <w:docPart>
      <w:docPartPr>
        <w:name w:val="A0ADB55521004E16B5609B20E46EB3D5"/>
        <w:category>
          <w:name w:val="General"/>
          <w:gallery w:val="placeholder"/>
        </w:category>
        <w:types>
          <w:type w:val="bbPlcHdr"/>
        </w:types>
        <w:behaviors>
          <w:behavior w:val="content"/>
        </w:behaviors>
        <w:guid w:val="{5E551CEF-0645-402C-8E0B-375F8B510272}"/>
      </w:docPartPr>
      <w:docPartBody>
        <w:p w:rsidR="0093215D" w:rsidRDefault="00A33ACF">
          <w:pPr>
            <w:pStyle w:val="A0ADB55521004E16B5609B20E46EB3D5"/>
          </w:pPr>
          <w:r w:rsidRPr="00116B65">
            <w:rPr>
              <w:lang w:bidi="es-ES"/>
            </w:rPr>
            <w:t>Firma</w:t>
          </w:r>
        </w:p>
      </w:docPartBody>
    </w:docPart>
    <w:docPart>
      <w:docPartPr>
        <w:name w:val="705DFEDFCC104DA09F4D95162091AB62"/>
        <w:category>
          <w:name w:val="General"/>
          <w:gallery w:val="placeholder"/>
        </w:category>
        <w:types>
          <w:type w:val="bbPlcHdr"/>
        </w:types>
        <w:behaviors>
          <w:behavior w:val="content"/>
        </w:behaviors>
        <w:guid w:val="{0D3469CD-A0B9-4F82-823F-EB791F0EF464}"/>
      </w:docPartPr>
      <w:docPartBody>
        <w:p w:rsidR="0093215D" w:rsidRDefault="00A33ACF">
          <w:pPr>
            <w:pStyle w:val="705DFEDFCC104DA09F4D95162091AB62"/>
          </w:pPr>
          <w:r w:rsidRPr="00116B65">
            <w:rPr>
              <w:lang w:bidi="es-ES"/>
            </w:rPr>
            <w:t>Fecha</w:t>
          </w:r>
          <w:r w:rsidRPr="00116B65">
            <w:rPr>
              <w:rStyle w:val="Textodelmarcadordeposicin"/>
              <w:lang w:bidi="es-ES"/>
            </w:rPr>
            <w:t>.</w:t>
          </w:r>
        </w:p>
      </w:docPartBody>
    </w:docPart>
    <w:docPart>
      <w:docPartPr>
        <w:name w:val="717F1741011A4D599B634CA1C5BDD9B2"/>
        <w:category>
          <w:name w:val="General"/>
          <w:gallery w:val="placeholder"/>
        </w:category>
        <w:types>
          <w:type w:val="bbPlcHdr"/>
        </w:types>
        <w:behaviors>
          <w:behavior w:val="content"/>
        </w:behaviors>
        <w:guid w:val="{336C1BF3-DE02-4603-803E-CCD36593DD13}"/>
      </w:docPartPr>
      <w:docPartBody>
        <w:p w:rsidR="0093215D" w:rsidRDefault="00A33ACF">
          <w:pPr>
            <w:pStyle w:val="717F1741011A4D599B634CA1C5BDD9B2"/>
          </w:pPr>
          <w:r w:rsidRPr="00116B65">
            <w:rPr>
              <w:lang w:bidi="es-ES"/>
            </w:rPr>
            <w:t>Imprimir el nombre y apellido</w:t>
          </w:r>
        </w:p>
      </w:docPartBody>
    </w:docPart>
    <w:docPart>
      <w:docPartPr>
        <w:name w:val="8911AF5D78CF4A97935C95781C105EE8"/>
        <w:category>
          <w:name w:val="General"/>
          <w:gallery w:val="placeholder"/>
        </w:category>
        <w:types>
          <w:type w:val="bbPlcHdr"/>
        </w:types>
        <w:behaviors>
          <w:behavior w:val="content"/>
        </w:behaviors>
        <w:guid w:val="{A1F3FA16-2510-4CCA-B2EE-7A03155BB44B}"/>
      </w:docPartPr>
      <w:docPartBody>
        <w:p w:rsidR="0093215D" w:rsidRDefault="00A33ACF">
          <w:pPr>
            <w:pStyle w:val="8911AF5D78CF4A97935C95781C105EE8"/>
          </w:pPr>
          <w:r w:rsidRPr="00116B65">
            <w:rPr>
              <w:lang w:bidi="es-ES"/>
            </w:rPr>
            <w:t>Título</w:t>
          </w:r>
        </w:p>
      </w:docPartBody>
    </w:docPart>
    <w:docPart>
      <w:docPartPr>
        <w:name w:val="6692109FD89E4B9280874DF94F5E96B3"/>
        <w:category>
          <w:name w:val="General"/>
          <w:gallery w:val="placeholder"/>
        </w:category>
        <w:types>
          <w:type w:val="bbPlcHdr"/>
        </w:types>
        <w:behaviors>
          <w:behavior w:val="content"/>
        </w:behaviors>
        <w:guid w:val="{19FF4A9C-5C98-4619-9BEB-D8BE95E1CA32}"/>
      </w:docPartPr>
      <w:docPartBody>
        <w:p w:rsidR="0093215D" w:rsidRDefault="00A33ACF">
          <w:pPr>
            <w:pStyle w:val="6692109FD89E4B9280874DF94F5E96B3"/>
          </w:pPr>
          <w:r w:rsidRPr="00116B65">
            <w:rPr>
              <w:lang w:bidi="es-ES"/>
            </w:rPr>
            <w:t>Firma</w:t>
          </w:r>
        </w:p>
      </w:docPartBody>
    </w:docPart>
    <w:docPart>
      <w:docPartPr>
        <w:name w:val="CC95C1F4F3EE4A7C8EF9EF5D9F73541E"/>
        <w:category>
          <w:name w:val="General"/>
          <w:gallery w:val="placeholder"/>
        </w:category>
        <w:types>
          <w:type w:val="bbPlcHdr"/>
        </w:types>
        <w:behaviors>
          <w:behavior w:val="content"/>
        </w:behaviors>
        <w:guid w:val="{580B8606-D2B2-4D58-8A43-27A7CF743DD4}"/>
      </w:docPartPr>
      <w:docPartBody>
        <w:p w:rsidR="0093215D" w:rsidRDefault="00A33ACF">
          <w:pPr>
            <w:pStyle w:val="CC95C1F4F3EE4A7C8EF9EF5D9F73541E"/>
          </w:pPr>
          <w:r w:rsidRPr="00116B65">
            <w:rPr>
              <w:lang w:bidi="es-ES"/>
            </w:rPr>
            <w:t>Fecha</w:t>
          </w:r>
          <w:r w:rsidRPr="00116B65">
            <w:rPr>
              <w:rStyle w:val="Textodelmarcadordeposicin"/>
              <w:lang w:bidi="es-ES"/>
            </w:rPr>
            <w:t>.</w:t>
          </w:r>
        </w:p>
      </w:docPartBody>
    </w:docPart>
    <w:docPart>
      <w:docPartPr>
        <w:name w:val="E32D64F9D52D4FA89928B6C46E09CA54"/>
        <w:category>
          <w:name w:val="General"/>
          <w:gallery w:val="placeholder"/>
        </w:category>
        <w:types>
          <w:type w:val="bbPlcHdr"/>
        </w:types>
        <w:behaviors>
          <w:behavior w:val="content"/>
        </w:behaviors>
        <w:guid w:val="{B83DF204-D6B7-4714-8BC0-716582DE48D9}"/>
      </w:docPartPr>
      <w:docPartBody>
        <w:p w:rsidR="0093215D" w:rsidRDefault="00A33ACF">
          <w:pPr>
            <w:pStyle w:val="E32D64F9D52D4FA89928B6C46E09CA54"/>
          </w:pPr>
          <w:r w:rsidRPr="00116B65">
            <w:rPr>
              <w:lang w:bidi="es-ES"/>
            </w:rPr>
            <w:t>Imprimir el nombre y apellido</w:t>
          </w:r>
        </w:p>
      </w:docPartBody>
    </w:docPart>
    <w:docPart>
      <w:docPartPr>
        <w:name w:val="F2FC37B62947454E9308314A415D62D7"/>
        <w:category>
          <w:name w:val="General"/>
          <w:gallery w:val="placeholder"/>
        </w:category>
        <w:types>
          <w:type w:val="bbPlcHdr"/>
        </w:types>
        <w:behaviors>
          <w:behavior w:val="content"/>
        </w:behaviors>
        <w:guid w:val="{199D6A06-941D-4EE2-A142-A0EC06751448}"/>
      </w:docPartPr>
      <w:docPartBody>
        <w:p w:rsidR="0093215D" w:rsidRDefault="00A33ACF">
          <w:pPr>
            <w:pStyle w:val="F2FC37B62947454E9308314A415D62D7"/>
          </w:pPr>
          <w:r w:rsidRPr="00116B65">
            <w:rPr>
              <w:lang w:bidi="es-ES"/>
            </w:rPr>
            <w:t>Título</w:t>
          </w:r>
        </w:p>
      </w:docPartBody>
    </w:docPart>
    <w:docPart>
      <w:docPartPr>
        <w:name w:val="34CD235A617D431D88020F4A77BDD7D8"/>
        <w:category>
          <w:name w:val="General"/>
          <w:gallery w:val="placeholder"/>
        </w:category>
        <w:types>
          <w:type w:val="bbPlcHdr"/>
        </w:types>
        <w:behaviors>
          <w:behavior w:val="content"/>
        </w:behaviors>
        <w:guid w:val="{CE5B74F4-1AF7-44A8-B1C6-285C366FAEA9}"/>
      </w:docPartPr>
      <w:docPartBody>
        <w:p w:rsidR="0093215D" w:rsidRDefault="00A33ACF">
          <w:pPr>
            <w:pStyle w:val="34CD235A617D431D88020F4A77BDD7D8"/>
          </w:pPr>
          <w:r w:rsidRPr="00116B65">
            <w:rPr>
              <w:lang w:bidi="es-ES"/>
            </w:rPr>
            <w:t>Firma</w:t>
          </w:r>
        </w:p>
      </w:docPartBody>
    </w:docPart>
    <w:docPart>
      <w:docPartPr>
        <w:name w:val="932238FDE4E844B890A14EC82C9F5848"/>
        <w:category>
          <w:name w:val="General"/>
          <w:gallery w:val="placeholder"/>
        </w:category>
        <w:types>
          <w:type w:val="bbPlcHdr"/>
        </w:types>
        <w:behaviors>
          <w:behavior w:val="content"/>
        </w:behaviors>
        <w:guid w:val="{76939147-6928-4881-9652-6C3A719CCA36}"/>
      </w:docPartPr>
      <w:docPartBody>
        <w:p w:rsidR="0093215D" w:rsidRDefault="00A33ACF">
          <w:pPr>
            <w:pStyle w:val="932238FDE4E844B890A14EC82C9F5848"/>
          </w:pPr>
          <w:r w:rsidRPr="00116B65">
            <w:rPr>
              <w:lang w:bidi="es-ES"/>
            </w:rPr>
            <w:t>Fecha</w:t>
          </w:r>
          <w:r w:rsidRPr="00116B65">
            <w:rPr>
              <w:rStyle w:val="Textodelmarcadordeposicin"/>
              <w:lang w:bidi="es-ES"/>
            </w:rPr>
            <w:t>.</w:t>
          </w:r>
        </w:p>
      </w:docPartBody>
    </w:docPart>
    <w:docPart>
      <w:docPartPr>
        <w:name w:val="C96598B93A474402851241EAD4453FB8"/>
        <w:category>
          <w:name w:val="General"/>
          <w:gallery w:val="placeholder"/>
        </w:category>
        <w:types>
          <w:type w:val="bbPlcHdr"/>
        </w:types>
        <w:behaviors>
          <w:behavior w:val="content"/>
        </w:behaviors>
        <w:guid w:val="{248169F4-3414-44DE-B6CA-EBC35825DB24}"/>
      </w:docPartPr>
      <w:docPartBody>
        <w:p w:rsidR="0093215D" w:rsidRDefault="00A33ACF">
          <w:pPr>
            <w:pStyle w:val="C96598B93A474402851241EAD4453FB8"/>
          </w:pPr>
          <w:r w:rsidRPr="00116B65">
            <w:rPr>
              <w:lang w:bidi="es-ES"/>
            </w:rPr>
            <w:t>Imprimir el nombre y apellido</w:t>
          </w:r>
        </w:p>
      </w:docPartBody>
    </w:docPart>
    <w:docPart>
      <w:docPartPr>
        <w:name w:val="76708E473EE54747B68A94694154756F"/>
        <w:category>
          <w:name w:val="General"/>
          <w:gallery w:val="placeholder"/>
        </w:category>
        <w:types>
          <w:type w:val="bbPlcHdr"/>
        </w:types>
        <w:behaviors>
          <w:behavior w:val="content"/>
        </w:behaviors>
        <w:guid w:val="{0DDF2DF1-D980-4E39-8889-15FC750CFBB7}"/>
      </w:docPartPr>
      <w:docPartBody>
        <w:p w:rsidR="0093215D" w:rsidRDefault="00A33ACF">
          <w:pPr>
            <w:pStyle w:val="76708E473EE54747B68A94694154756F"/>
          </w:pPr>
          <w:r w:rsidRPr="00116B65">
            <w:rPr>
              <w:lang w:bidi="es-ES"/>
            </w:rPr>
            <w:t>Título</w:t>
          </w:r>
        </w:p>
      </w:docPartBody>
    </w:docPart>
    <w:docPart>
      <w:docPartPr>
        <w:name w:val="C0D7B5B7FE804DA58B8D41819762FC94"/>
        <w:category>
          <w:name w:val="General"/>
          <w:gallery w:val="placeholder"/>
        </w:category>
        <w:types>
          <w:type w:val="bbPlcHdr"/>
        </w:types>
        <w:behaviors>
          <w:behavior w:val="content"/>
        </w:behaviors>
        <w:guid w:val="{58EC71E9-033B-4669-8C36-912EB8A4994D}"/>
      </w:docPartPr>
      <w:docPartBody>
        <w:p w:rsidR="0093215D" w:rsidRDefault="00A33ACF">
          <w:pPr>
            <w:pStyle w:val="C0D7B5B7FE804DA58B8D41819762FC94"/>
          </w:pPr>
          <w:r w:rsidRPr="00116B65">
            <w:rPr>
              <w:lang w:bidi="es-ES"/>
            </w:rPr>
            <w:t>Firma</w:t>
          </w:r>
        </w:p>
      </w:docPartBody>
    </w:docPart>
    <w:docPart>
      <w:docPartPr>
        <w:name w:val="704CE9A748C84553B892B6AEA6F35B0C"/>
        <w:category>
          <w:name w:val="General"/>
          <w:gallery w:val="placeholder"/>
        </w:category>
        <w:types>
          <w:type w:val="bbPlcHdr"/>
        </w:types>
        <w:behaviors>
          <w:behavior w:val="content"/>
        </w:behaviors>
        <w:guid w:val="{BB89E063-7CAC-4D46-A4FC-C3837409AFA9}"/>
      </w:docPartPr>
      <w:docPartBody>
        <w:p w:rsidR="0093215D" w:rsidRDefault="00A33ACF">
          <w:pPr>
            <w:pStyle w:val="704CE9A748C84553B892B6AEA6F35B0C"/>
          </w:pPr>
          <w:r w:rsidRPr="00116B65">
            <w:rPr>
              <w:lang w:bidi="es-ES"/>
            </w:rPr>
            <w:t>Fecha</w:t>
          </w:r>
          <w:r w:rsidRPr="00116B65">
            <w:rPr>
              <w:rStyle w:val="Textodelmarcadordeposicin"/>
              <w:lang w:bidi="es-ES"/>
            </w:rPr>
            <w:t>.</w:t>
          </w:r>
        </w:p>
      </w:docPartBody>
    </w:docPart>
    <w:docPart>
      <w:docPartPr>
        <w:name w:val="F451D06DF5D7429CA87C4F3C0611BD41"/>
        <w:category>
          <w:name w:val="General"/>
          <w:gallery w:val="placeholder"/>
        </w:category>
        <w:types>
          <w:type w:val="bbPlcHdr"/>
        </w:types>
        <w:behaviors>
          <w:behavior w:val="content"/>
        </w:behaviors>
        <w:guid w:val="{281D44C2-E873-4E77-BDD4-303F820AE7C9}"/>
      </w:docPartPr>
      <w:docPartBody>
        <w:p w:rsidR="0093215D" w:rsidRDefault="00A33ACF">
          <w:pPr>
            <w:pStyle w:val="F451D06DF5D7429CA87C4F3C0611BD41"/>
          </w:pPr>
          <w:r w:rsidRPr="00116B65">
            <w:rPr>
              <w:lang w:bidi="es-ES"/>
            </w:rPr>
            <w:t>Imprimir el nombre y apellido</w:t>
          </w:r>
        </w:p>
      </w:docPartBody>
    </w:docPart>
    <w:docPart>
      <w:docPartPr>
        <w:name w:val="0D274D2E8188491CAB37A5F5EABFC541"/>
        <w:category>
          <w:name w:val="General"/>
          <w:gallery w:val="placeholder"/>
        </w:category>
        <w:types>
          <w:type w:val="bbPlcHdr"/>
        </w:types>
        <w:behaviors>
          <w:behavior w:val="content"/>
        </w:behaviors>
        <w:guid w:val="{41BCF7E7-9970-4A7B-8441-7DB875A2B00F}"/>
      </w:docPartPr>
      <w:docPartBody>
        <w:p w:rsidR="0093215D" w:rsidRDefault="00A33ACF">
          <w:pPr>
            <w:pStyle w:val="0D274D2E8188491CAB37A5F5EABFC541"/>
          </w:pPr>
          <w:r w:rsidRPr="00116B65">
            <w:rPr>
              <w:lang w:bidi="es-ES"/>
            </w:rPr>
            <w:t>Título</w:t>
          </w:r>
        </w:p>
      </w:docPartBody>
    </w:docPart>
    <w:docPart>
      <w:docPartPr>
        <w:name w:val="81088A2636F24C9398747D251BDA1873"/>
        <w:category>
          <w:name w:val="General"/>
          <w:gallery w:val="placeholder"/>
        </w:category>
        <w:types>
          <w:type w:val="bbPlcHdr"/>
        </w:types>
        <w:behaviors>
          <w:behavior w:val="content"/>
        </w:behaviors>
        <w:guid w:val="{43873BA3-F56D-4AF4-BC15-A9279502CB7A}"/>
      </w:docPartPr>
      <w:docPartBody>
        <w:p w:rsidR="0093215D" w:rsidRDefault="00A33ACF">
          <w:pPr>
            <w:pStyle w:val="81088A2636F24C9398747D251BDA1873"/>
          </w:pPr>
          <w:r w:rsidRPr="00116B65">
            <w:rPr>
              <w:lang w:bidi="es-ES"/>
            </w:rPr>
            <w:t>Firma</w:t>
          </w:r>
        </w:p>
      </w:docPartBody>
    </w:docPart>
    <w:docPart>
      <w:docPartPr>
        <w:name w:val="B0781A5CDA1F4C1BA2E33C40B74E2799"/>
        <w:category>
          <w:name w:val="General"/>
          <w:gallery w:val="placeholder"/>
        </w:category>
        <w:types>
          <w:type w:val="bbPlcHdr"/>
        </w:types>
        <w:behaviors>
          <w:behavior w:val="content"/>
        </w:behaviors>
        <w:guid w:val="{2B8CFED5-7B06-466E-A346-5F9AB0342E92}"/>
      </w:docPartPr>
      <w:docPartBody>
        <w:p w:rsidR="0093215D" w:rsidRDefault="00A33ACF">
          <w:pPr>
            <w:pStyle w:val="B0781A5CDA1F4C1BA2E33C40B74E2799"/>
          </w:pPr>
          <w:r w:rsidRPr="00116B65">
            <w:rPr>
              <w:lang w:bidi="es-ES"/>
            </w:rPr>
            <w:t>Fecha</w:t>
          </w:r>
          <w:r w:rsidRPr="00116B65">
            <w:rPr>
              <w:rStyle w:val="Textodelmarcadordeposicin"/>
              <w:lang w:bidi="es-ES"/>
            </w:rPr>
            <w:t>.</w:t>
          </w:r>
        </w:p>
      </w:docPartBody>
    </w:docPart>
    <w:docPart>
      <w:docPartPr>
        <w:name w:val="D537944291B24124A2B349A1346EBDC6"/>
        <w:category>
          <w:name w:val="General"/>
          <w:gallery w:val="placeholder"/>
        </w:category>
        <w:types>
          <w:type w:val="bbPlcHdr"/>
        </w:types>
        <w:behaviors>
          <w:behavior w:val="content"/>
        </w:behaviors>
        <w:guid w:val="{17AADDF8-9EE2-4DD0-A2A5-B4B5A3690B1E}"/>
      </w:docPartPr>
      <w:docPartBody>
        <w:p w:rsidR="0093215D" w:rsidRDefault="00A33ACF">
          <w:pPr>
            <w:pStyle w:val="D537944291B24124A2B349A1346EBDC6"/>
          </w:pPr>
          <w:r w:rsidRPr="00116B65">
            <w:rPr>
              <w:lang w:bidi="es-ES"/>
            </w:rPr>
            <w:t>Imprimir el nombre y apellido</w:t>
          </w:r>
        </w:p>
      </w:docPartBody>
    </w:docPart>
    <w:docPart>
      <w:docPartPr>
        <w:name w:val="8EC0D026B39742CCB76CBD6E23FDB077"/>
        <w:category>
          <w:name w:val="General"/>
          <w:gallery w:val="placeholder"/>
        </w:category>
        <w:types>
          <w:type w:val="bbPlcHdr"/>
        </w:types>
        <w:behaviors>
          <w:behavior w:val="content"/>
        </w:behaviors>
        <w:guid w:val="{10691BD3-D7B8-4A8A-9F9F-2019044ADD9A}"/>
      </w:docPartPr>
      <w:docPartBody>
        <w:p w:rsidR="0093215D" w:rsidRDefault="00A33ACF">
          <w:pPr>
            <w:pStyle w:val="8EC0D026B39742CCB76CBD6E23FDB077"/>
          </w:pPr>
          <w:r w:rsidRPr="00116B65">
            <w:rPr>
              <w:lang w:bidi="es-ES"/>
            </w:rPr>
            <w:t>Título</w:t>
          </w:r>
        </w:p>
      </w:docPartBody>
    </w:docPart>
    <w:docPart>
      <w:docPartPr>
        <w:name w:val="0960507A91F34DB0AB2384AD951DA8EA"/>
        <w:category>
          <w:name w:val="General"/>
          <w:gallery w:val="placeholder"/>
        </w:category>
        <w:types>
          <w:type w:val="bbPlcHdr"/>
        </w:types>
        <w:behaviors>
          <w:behavior w:val="content"/>
        </w:behaviors>
        <w:guid w:val="{FF9200DE-DCDC-4009-B1B5-207F67852128}"/>
      </w:docPartPr>
      <w:docPartBody>
        <w:p w:rsidR="0093215D" w:rsidRDefault="00A33ACF">
          <w:pPr>
            <w:pStyle w:val="0960507A91F34DB0AB2384AD951DA8EA"/>
          </w:pPr>
          <w:r w:rsidRPr="00116B65">
            <w:rPr>
              <w:lang w:bidi="es-ES"/>
            </w:rPr>
            <w:t>Firma</w:t>
          </w:r>
        </w:p>
      </w:docPartBody>
    </w:docPart>
    <w:docPart>
      <w:docPartPr>
        <w:name w:val="4C6B70557EA24A9FAA1A7F0535A85CE5"/>
        <w:category>
          <w:name w:val="General"/>
          <w:gallery w:val="placeholder"/>
        </w:category>
        <w:types>
          <w:type w:val="bbPlcHdr"/>
        </w:types>
        <w:behaviors>
          <w:behavior w:val="content"/>
        </w:behaviors>
        <w:guid w:val="{BF2DCA8E-E78C-48FE-9517-9DF859F271FA}"/>
      </w:docPartPr>
      <w:docPartBody>
        <w:p w:rsidR="0093215D" w:rsidRDefault="00A33ACF">
          <w:pPr>
            <w:pStyle w:val="4C6B70557EA24A9FAA1A7F0535A85CE5"/>
          </w:pPr>
          <w:r w:rsidRPr="00116B65">
            <w:rPr>
              <w:lang w:bidi="es-ES"/>
            </w:rPr>
            <w:t>Fecha</w:t>
          </w:r>
          <w:r w:rsidRPr="00116B65">
            <w:rPr>
              <w:rStyle w:val="Textodelmarcadordeposicin"/>
              <w:lang w:bidi="es-ES"/>
            </w:rPr>
            <w:t>.</w:t>
          </w:r>
        </w:p>
      </w:docPartBody>
    </w:docPart>
    <w:docPart>
      <w:docPartPr>
        <w:name w:val="4800E30DB2DA443883A421386E9B0046"/>
        <w:category>
          <w:name w:val="General"/>
          <w:gallery w:val="placeholder"/>
        </w:category>
        <w:types>
          <w:type w:val="bbPlcHdr"/>
        </w:types>
        <w:behaviors>
          <w:behavior w:val="content"/>
        </w:behaviors>
        <w:guid w:val="{61495742-5B52-4C11-91EC-1233753AEBEA}"/>
      </w:docPartPr>
      <w:docPartBody>
        <w:p w:rsidR="0093215D" w:rsidRDefault="00A33ACF">
          <w:pPr>
            <w:pStyle w:val="4800E30DB2DA443883A421386E9B0046"/>
          </w:pPr>
          <w:r w:rsidRPr="00116B65">
            <w:rPr>
              <w:lang w:bidi="es-ES"/>
            </w:rPr>
            <w:t>Nota: Si el documento cambia significativamente por solicitud del cliente, puede ser necesario realizar firmas adicionales.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ACF"/>
    <w:rsid w:val="0093215D"/>
    <w:rsid w:val="00992E9D"/>
    <w:rsid w:val="00A33A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0591EC9953244508058A32BA26C26EF">
    <w:name w:val="A0591EC9953244508058A32BA26C26EF"/>
  </w:style>
  <w:style w:type="paragraph" w:customStyle="1" w:styleId="E980C597D8B14C34B872FA4773D73BE0">
    <w:name w:val="E980C597D8B14C34B872FA4773D73BE0"/>
  </w:style>
  <w:style w:type="paragraph" w:customStyle="1" w:styleId="907A513F2AE94B63A94C117D1E26D03B">
    <w:name w:val="907A513F2AE94B63A94C117D1E26D03B"/>
  </w:style>
  <w:style w:type="paragraph" w:customStyle="1" w:styleId="FADA9522B324486F821837A0D3678A20">
    <w:name w:val="FADA9522B324486F821837A0D3678A20"/>
  </w:style>
  <w:style w:type="paragraph" w:customStyle="1" w:styleId="66D583568FA34EC284DA50CAC136CEFA">
    <w:name w:val="66D583568FA34EC284DA50CAC136CEFA"/>
  </w:style>
  <w:style w:type="paragraph" w:customStyle="1" w:styleId="9C402A63DC594B8D92748A474F9DDF49">
    <w:name w:val="9C402A63DC594B8D92748A474F9DDF49"/>
  </w:style>
  <w:style w:type="character" w:styleId="nfasis">
    <w:name w:val="Emphasis"/>
    <w:basedOn w:val="Fuentedeprrafopredeter"/>
    <w:uiPriority w:val="20"/>
    <w:rPr>
      <w:i/>
      <w:iCs/>
      <w:color w:val="595959" w:themeColor="text1" w:themeTint="A6"/>
    </w:rPr>
  </w:style>
  <w:style w:type="paragraph" w:customStyle="1" w:styleId="6373185F0E6145EF8430CD9B9DBAD178">
    <w:name w:val="6373185F0E6145EF8430CD9B9DBAD178"/>
  </w:style>
  <w:style w:type="paragraph" w:customStyle="1" w:styleId="59132F225A7F48B3BBCF71D0EA1769CA">
    <w:name w:val="59132F225A7F48B3BBCF71D0EA1769CA"/>
  </w:style>
  <w:style w:type="paragraph" w:customStyle="1" w:styleId="BAE5468A42F342169300B40C942F41B3">
    <w:name w:val="BAE5468A42F342169300B40C942F41B3"/>
  </w:style>
  <w:style w:type="paragraph" w:customStyle="1" w:styleId="53000E58DC97485783CCFDD37D8AAFDD">
    <w:name w:val="53000E58DC97485783CCFDD37D8AAFDD"/>
  </w:style>
  <w:style w:type="paragraph" w:customStyle="1" w:styleId="BAC7005CE08D4A4C81C34AAD11F587D5">
    <w:name w:val="BAC7005CE08D4A4C81C34AAD11F587D5"/>
  </w:style>
  <w:style w:type="paragraph" w:customStyle="1" w:styleId="E94A26A4D4514AC09B0585B30D5195A4">
    <w:name w:val="E94A26A4D4514AC09B0585B30D5195A4"/>
  </w:style>
  <w:style w:type="paragraph" w:customStyle="1" w:styleId="9B0F1CDAE07C41B59688C832ECE9C4EA">
    <w:name w:val="9B0F1CDAE07C41B59688C832ECE9C4EA"/>
  </w:style>
  <w:style w:type="paragraph" w:customStyle="1" w:styleId="D02990220D53413B9D12640E606CBB95">
    <w:name w:val="D02990220D53413B9D12640E606CBB95"/>
  </w:style>
  <w:style w:type="paragraph" w:customStyle="1" w:styleId="F528B2F8180442E6BEA2C135AE1B5C97">
    <w:name w:val="F528B2F8180442E6BEA2C135AE1B5C97"/>
  </w:style>
  <w:style w:type="paragraph" w:customStyle="1" w:styleId="903C59FCDFAD452A8BC18883EE59CE76">
    <w:name w:val="903C59FCDFAD452A8BC18883EE59CE76"/>
  </w:style>
  <w:style w:type="paragraph" w:customStyle="1" w:styleId="F435EAC8BB4E4EB791E51FC0C5E3898E">
    <w:name w:val="F435EAC8BB4E4EB791E51FC0C5E3898E"/>
  </w:style>
  <w:style w:type="paragraph" w:customStyle="1" w:styleId="AD94D1A48B6E45AAA442D2625DCD5C25">
    <w:name w:val="AD94D1A48B6E45AAA442D2625DCD5C25"/>
  </w:style>
  <w:style w:type="paragraph" w:customStyle="1" w:styleId="2F22FFF2EBCB45F18F74BCF3FF7D677F">
    <w:name w:val="2F22FFF2EBCB45F18F74BCF3FF7D677F"/>
  </w:style>
  <w:style w:type="paragraph" w:customStyle="1" w:styleId="7A0D291CDEE841E3A74BC70223556899">
    <w:name w:val="7A0D291CDEE841E3A74BC70223556899"/>
  </w:style>
  <w:style w:type="paragraph" w:customStyle="1" w:styleId="16919F109D69403CA1D18852D475F12C">
    <w:name w:val="16919F109D69403CA1D18852D475F12C"/>
  </w:style>
  <w:style w:type="paragraph" w:customStyle="1" w:styleId="97D7B0BDF4E04A0086FD84F08FF01C60">
    <w:name w:val="97D7B0BDF4E04A0086FD84F08FF01C60"/>
  </w:style>
  <w:style w:type="paragraph" w:customStyle="1" w:styleId="12EDE9855BA64D7C8CEC6044F0E83565">
    <w:name w:val="12EDE9855BA64D7C8CEC6044F0E83565"/>
  </w:style>
  <w:style w:type="paragraph" w:customStyle="1" w:styleId="F8536E3ABBC04DBAA3A46DFF31FD027F">
    <w:name w:val="F8536E3ABBC04DBAA3A46DFF31FD027F"/>
  </w:style>
  <w:style w:type="paragraph" w:customStyle="1" w:styleId="07F1C9C489164D198B5B63CD9777A194">
    <w:name w:val="07F1C9C489164D198B5B63CD9777A194"/>
  </w:style>
  <w:style w:type="character" w:styleId="Textodelmarcadordeposicin">
    <w:name w:val="Placeholder Text"/>
    <w:basedOn w:val="Fuentedeprrafopredeter"/>
    <w:uiPriority w:val="2"/>
    <w:rPr>
      <w:i/>
      <w:iCs/>
      <w:color w:val="808080"/>
    </w:rPr>
  </w:style>
  <w:style w:type="paragraph" w:customStyle="1" w:styleId="D96F1B3FE6D349ED8B12ADA157C28DFB">
    <w:name w:val="D96F1B3FE6D349ED8B12ADA157C28DFB"/>
  </w:style>
  <w:style w:type="paragraph" w:customStyle="1" w:styleId="6AE98B5B244A422AAED59A2A82390648">
    <w:name w:val="6AE98B5B244A422AAED59A2A82390648"/>
  </w:style>
  <w:style w:type="paragraph" w:customStyle="1" w:styleId="66E97EC4829B4A4BA8D19548E3F95B11">
    <w:name w:val="66E97EC4829B4A4BA8D19548E3F95B11"/>
  </w:style>
  <w:style w:type="paragraph" w:customStyle="1" w:styleId="DC638D267B6B4EAB90AE27B1DC05CDB4">
    <w:name w:val="DC638D267B6B4EAB90AE27B1DC05CDB4"/>
  </w:style>
  <w:style w:type="paragraph" w:customStyle="1" w:styleId="F3BAEFBF64C846C9A285B4C594D246FC">
    <w:name w:val="F3BAEFBF64C846C9A285B4C594D246FC"/>
  </w:style>
  <w:style w:type="paragraph" w:customStyle="1" w:styleId="D0BAF219B0EE446885B26F3BD7A58F04">
    <w:name w:val="D0BAF219B0EE446885B26F3BD7A58F04"/>
  </w:style>
  <w:style w:type="paragraph" w:customStyle="1" w:styleId="293D9949E22446F4BBDED0245A2F1F60">
    <w:name w:val="293D9949E22446F4BBDED0245A2F1F60"/>
  </w:style>
  <w:style w:type="paragraph" w:customStyle="1" w:styleId="53B0C9E7308C4D92937E800A14259AE3">
    <w:name w:val="53B0C9E7308C4D92937E800A14259AE3"/>
  </w:style>
  <w:style w:type="paragraph" w:customStyle="1" w:styleId="E68352AE593D49C6A93BB275EB13C495">
    <w:name w:val="E68352AE593D49C6A93BB275EB13C495"/>
  </w:style>
  <w:style w:type="paragraph" w:customStyle="1" w:styleId="8736DDA730B64BA6B1E83744796B61B3">
    <w:name w:val="8736DDA730B64BA6B1E83744796B61B3"/>
  </w:style>
  <w:style w:type="paragraph" w:customStyle="1" w:styleId="586FFD2EF80741EF95D5FCD47938A550">
    <w:name w:val="586FFD2EF80741EF95D5FCD47938A550"/>
  </w:style>
  <w:style w:type="paragraph" w:customStyle="1" w:styleId="A0ADB55521004E16B5609B20E46EB3D5">
    <w:name w:val="A0ADB55521004E16B5609B20E46EB3D5"/>
  </w:style>
  <w:style w:type="paragraph" w:customStyle="1" w:styleId="705DFEDFCC104DA09F4D95162091AB62">
    <w:name w:val="705DFEDFCC104DA09F4D95162091AB62"/>
  </w:style>
  <w:style w:type="paragraph" w:customStyle="1" w:styleId="717F1741011A4D599B634CA1C5BDD9B2">
    <w:name w:val="717F1741011A4D599B634CA1C5BDD9B2"/>
  </w:style>
  <w:style w:type="paragraph" w:customStyle="1" w:styleId="8911AF5D78CF4A97935C95781C105EE8">
    <w:name w:val="8911AF5D78CF4A97935C95781C105EE8"/>
  </w:style>
  <w:style w:type="paragraph" w:customStyle="1" w:styleId="6692109FD89E4B9280874DF94F5E96B3">
    <w:name w:val="6692109FD89E4B9280874DF94F5E96B3"/>
  </w:style>
  <w:style w:type="paragraph" w:customStyle="1" w:styleId="CC95C1F4F3EE4A7C8EF9EF5D9F73541E">
    <w:name w:val="CC95C1F4F3EE4A7C8EF9EF5D9F73541E"/>
  </w:style>
  <w:style w:type="paragraph" w:customStyle="1" w:styleId="E32D64F9D52D4FA89928B6C46E09CA54">
    <w:name w:val="E32D64F9D52D4FA89928B6C46E09CA54"/>
  </w:style>
  <w:style w:type="paragraph" w:customStyle="1" w:styleId="F2FC37B62947454E9308314A415D62D7">
    <w:name w:val="F2FC37B62947454E9308314A415D62D7"/>
  </w:style>
  <w:style w:type="paragraph" w:customStyle="1" w:styleId="34CD235A617D431D88020F4A77BDD7D8">
    <w:name w:val="34CD235A617D431D88020F4A77BDD7D8"/>
  </w:style>
  <w:style w:type="paragraph" w:customStyle="1" w:styleId="932238FDE4E844B890A14EC82C9F5848">
    <w:name w:val="932238FDE4E844B890A14EC82C9F5848"/>
  </w:style>
  <w:style w:type="paragraph" w:customStyle="1" w:styleId="C96598B93A474402851241EAD4453FB8">
    <w:name w:val="C96598B93A474402851241EAD4453FB8"/>
  </w:style>
  <w:style w:type="paragraph" w:customStyle="1" w:styleId="76708E473EE54747B68A94694154756F">
    <w:name w:val="76708E473EE54747B68A94694154756F"/>
  </w:style>
  <w:style w:type="paragraph" w:customStyle="1" w:styleId="C0D7B5B7FE804DA58B8D41819762FC94">
    <w:name w:val="C0D7B5B7FE804DA58B8D41819762FC94"/>
  </w:style>
  <w:style w:type="paragraph" w:customStyle="1" w:styleId="704CE9A748C84553B892B6AEA6F35B0C">
    <w:name w:val="704CE9A748C84553B892B6AEA6F35B0C"/>
  </w:style>
  <w:style w:type="paragraph" w:customStyle="1" w:styleId="F451D06DF5D7429CA87C4F3C0611BD41">
    <w:name w:val="F451D06DF5D7429CA87C4F3C0611BD41"/>
  </w:style>
  <w:style w:type="paragraph" w:customStyle="1" w:styleId="0D274D2E8188491CAB37A5F5EABFC541">
    <w:name w:val="0D274D2E8188491CAB37A5F5EABFC541"/>
  </w:style>
  <w:style w:type="paragraph" w:customStyle="1" w:styleId="81088A2636F24C9398747D251BDA1873">
    <w:name w:val="81088A2636F24C9398747D251BDA1873"/>
  </w:style>
  <w:style w:type="paragraph" w:customStyle="1" w:styleId="B0781A5CDA1F4C1BA2E33C40B74E2799">
    <w:name w:val="B0781A5CDA1F4C1BA2E33C40B74E2799"/>
  </w:style>
  <w:style w:type="paragraph" w:customStyle="1" w:styleId="D537944291B24124A2B349A1346EBDC6">
    <w:name w:val="D537944291B24124A2B349A1346EBDC6"/>
  </w:style>
  <w:style w:type="paragraph" w:customStyle="1" w:styleId="8EC0D026B39742CCB76CBD6E23FDB077">
    <w:name w:val="8EC0D026B39742CCB76CBD6E23FDB077"/>
  </w:style>
  <w:style w:type="paragraph" w:customStyle="1" w:styleId="0960507A91F34DB0AB2384AD951DA8EA">
    <w:name w:val="0960507A91F34DB0AB2384AD951DA8EA"/>
  </w:style>
  <w:style w:type="paragraph" w:customStyle="1" w:styleId="4C6B70557EA24A9FAA1A7F0535A85CE5">
    <w:name w:val="4C6B70557EA24A9FAA1A7F0535A85CE5"/>
  </w:style>
  <w:style w:type="paragraph" w:customStyle="1" w:styleId="4800E30DB2DA443883A421386E9B0046">
    <w:name w:val="4800E30DB2DA443883A421386E9B00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actical business marketing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Junio 2021</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Plan estratégico de marketing empresarial</Template>
  <TotalTime>1135</TotalTime>
  <Pages>5</Pages>
  <Words>1191</Words>
  <Characters>6552</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papeles primavera</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objetivos.</dc:subject>
  <dc:creator>Angie Andrea Parra</dc:creator>
  <cp:keywords>proyecto POS (punto de venta)</cp:keywords>
  <cp:lastModifiedBy>Angie Andrea Parra</cp:lastModifiedBy>
  <cp:revision>7</cp:revision>
  <dcterms:created xsi:type="dcterms:W3CDTF">2021-06-02T20:47:00Z</dcterms:created>
  <dcterms:modified xsi:type="dcterms:W3CDTF">2021-06-03T20:21:00Z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